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6B9EF" w14:textId="7A5915BE" w:rsidR="00075E2D" w:rsidRDefault="00086D53" w:rsidP="00FE2912">
      <w:pPr>
        <w:pStyle w:val="Heading1"/>
        <w:spacing w:before="0" w:after="100"/>
      </w:pPr>
      <w:r>
        <w:t>Experience</w:t>
      </w:r>
    </w:p>
    <w:sdt>
      <w:sdtPr>
        <w:rPr>
          <w:rFonts w:asciiTheme="minorHAnsi" w:eastAsiaTheme="minorEastAsia" w:hAnsiTheme="minorHAnsi" w:cstheme="minorBidi"/>
          <w:bCs w:val="0"/>
          <w:color w:val="auto"/>
          <w:sz w:val="20"/>
        </w:rPr>
        <w:id w:val="-923805316"/>
        <w:placeholder>
          <w:docPart w:val="DE94E615DAA3FB4089F98AFC44B20D0E"/>
        </w:placeholder>
      </w:sdtPr>
      <w:sdtEndPr>
        <w:rPr>
          <w:b/>
          <w:sz w:val="24"/>
        </w:rPr>
      </w:sdtEndPr>
      <w:sdtContent>
        <w:p w14:paraId="734EE0A0" w14:textId="2BF63F7A" w:rsidR="000872D0" w:rsidRDefault="000872D0" w:rsidP="00FE2912">
          <w:pPr>
            <w:pStyle w:val="Heading2"/>
            <w:spacing w:before="100"/>
            <w:rPr>
              <w:b/>
              <w:sz w:val="24"/>
            </w:rPr>
          </w:pPr>
          <w:r>
            <w:rPr>
              <w:b/>
              <w:sz w:val="24"/>
            </w:rPr>
            <w:t>IBM</w:t>
          </w:r>
        </w:p>
        <w:p w14:paraId="340C45CC" w14:textId="490CB5F6" w:rsidR="000872D0" w:rsidRPr="00CC2C96" w:rsidRDefault="000872D0" w:rsidP="00ED131B">
          <w:r w:rsidRPr="000872D0">
            <w:t xml:space="preserve">IBM Cloud Next Generation Networking group, </w:t>
          </w:r>
          <w:r>
            <w:t>focusing</w:t>
          </w:r>
          <w:r w:rsidRPr="000872D0">
            <w:t xml:space="preserve"> on bringing advanced SDN and tenant networking to </w:t>
          </w:r>
          <w:r>
            <w:t>IBM</w:t>
          </w:r>
          <w:r w:rsidR="001529B3">
            <w:t xml:space="preserve"> Cloud.</w:t>
          </w:r>
        </w:p>
      </w:sdtContent>
    </w:sdt>
    <w:p w14:paraId="55DE7DB2" w14:textId="2BF5CE30" w:rsidR="000872D0" w:rsidRDefault="00EB0F9C" w:rsidP="00670925">
      <w:pPr>
        <w:pStyle w:val="Heading2"/>
        <w:spacing w:before="100"/>
        <w:rPr>
          <w:rFonts w:asciiTheme="minorHAnsi" w:eastAsiaTheme="minorEastAsia" w:hAnsiTheme="minorHAnsi" w:cstheme="minorBidi"/>
          <w:bCs w:val="0"/>
          <w:color w:val="auto"/>
          <w:sz w:val="20"/>
        </w:rPr>
      </w:pPr>
      <w:sdt>
        <w:sdtPr>
          <w:id w:val="-860584676"/>
          <w:placeholder>
            <w:docPart w:val="D8D21C0655C9E1498DE190612F754099"/>
          </w:placeholder>
        </w:sdtPr>
        <w:sdtEndPr/>
        <w:sdtContent>
          <w:r w:rsidR="00310364">
            <w:t xml:space="preserve">Cloud Networking Architect, SDN &amp; </w:t>
          </w:r>
          <w:proofErr w:type="spellStart"/>
          <w:r w:rsidR="00310364">
            <w:t>Datapath</w:t>
          </w:r>
          <w:proofErr w:type="spellEnd"/>
        </w:sdtContent>
      </w:sdt>
      <w:r w:rsidR="000872D0">
        <w:tab/>
        <w:t>1/2017 – present</w:t>
      </w:r>
    </w:p>
    <w:p w14:paraId="42B5DBD9" w14:textId="089EDD85" w:rsidR="000872D0" w:rsidRDefault="000872D0" w:rsidP="000872D0">
      <w:pPr>
        <w:pStyle w:val="ListBullet"/>
      </w:pPr>
      <w:r>
        <w:t>Conducted numerous requirements, architecture, design, and feedback sessions across different organizations, to coordinate the various teams in delivering a coherent product.</w:t>
      </w:r>
    </w:p>
    <w:p w14:paraId="55BFDF35" w14:textId="4C692460" w:rsidR="000872D0" w:rsidRDefault="000872D0" w:rsidP="000872D0">
      <w:pPr>
        <w:pStyle w:val="ListBullet"/>
      </w:pPr>
      <w:r>
        <w:t>Designed and built tenant networking architectures using VLANs, VXLANs using hardware in the underlays, and utilizing existing gear and new vendors.</w:t>
      </w:r>
    </w:p>
    <w:p w14:paraId="3CE2EA1E" w14:textId="4F053DA0" w:rsidR="000872D0" w:rsidRDefault="000872D0" w:rsidP="000872D0">
      <w:pPr>
        <w:pStyle w:val="ListBullet"/>
      </w:pPr>
      <w:r>
        <w:t>Designed and prototyped new tenant networking architectures using edge-to-edge overlays, which are agnostic of the underlay networking ge</w:t>
      </w:r>
      <w:r w:rsidR="0031728A">
        <w:t xml:space="preserve">ar, using both software tunnels </w:t>
      </w:r>
      <w:r>
        <w:t xml:space="preserve">and hardware </w:t>
      </w:r>
      <w:proofErr w:type="spellStart"/>
      <w:r>
        <w:t>smartNICs</w:t>
      </w:r>
      <w:proofErr w:type="spellEnd"/>
      <w:r>
        <w:t>, and using either L2 semantic or pure L3 semantics for scale.</w:t>
      </w:r>
    </w:p>
    <w:p w14:paraId="683C5005" w14:textId="75C24FAF" w:rsidR="000872D0" w:rsidRDefault="000872D0" w:rsidP="000872D0">
      <w:pPr>
        <w:pStyle w:val="ListBullet"/>
      </w:pPr>
      <w:r>
        <w:t xml:space="preserve">Designed new L3-only network control plane for either VXLAN wrappers or GUE, to better scale the network learning </w:t>
      </w:r>
      <w:r w:rsidR="009D5088">
        <w:t>control plane</w:t>
      </w:r>
      <w:r>
        <w:t xml:space="preserve"> and get around L2 scaling concerns.</w:t>
      </w:r>
      <w:r w:rsidR="00EE5465">
        <w:t xml:space="preserve"> Implementation focused on Cavium </w:t>
      </w:r>
      <w:proofErr w:type="spellStart"/>
      <w:r w:rsidR="00EE5465">
        <w:t>smartNICs</w:t>
      </w:r>
      <w:proofErr w:type="spellEnd"/>
      <w:r w:rsidR="00EE5465">
        <w:t xml:space="preserve"> and </w:t>
      </w:r>
      <w:proofErr w:type="spellStart"/>
      <w:r w:rsidR="00EE5465">
        <w:t>OpenvSwitch</w:t>
      </w:r>
      <w:proofErr w:type="spellEnd"/>
      <w:r w:rsidR="00EE5465">
        <w:t>.</w:t>
      </w:r>
    </w:p>
    <w:p w14:paraId="5B367CB1" w14:textId="585ECFFA" w:rsidR="005F7A91" w:rsidRDefault="005F7A91" w:rsidP="000872D0">
      <w:pPr>
        <w:pStyle w:val="ListBullet"/>
      </w:pPr>
      <w:r>
        <w:t xml:space="preserve">Helped design, build, and deploy a next-generation </w:t>
      </w:r>
      <w:r w:rsidR="00573D24">
        <w:t xml:space="preserve">network orchestration plane using </w:t>
      </w:r>
      <w:proofErr w:type="spellStart"/>
      <w:r w:rsidR="00573D24">
        <w:t>kubernetes</w:t>
      </w:r>
      <w:proofErr w:type="spellEnd"/>
      <w:r w:rsidR="00573D24">
        <w:t xml:space="preserve"> and </w:t>
      </w:r>
      <w:proofErr w:type="spellStart"/>
      <w:r w:rsidR="00573D24">
        <w:t>gRPC</w:t>
      </w:r>
      <w:proofErr w:type="spellEnd"/>
      <w:r w:rsidR="00573D24">
        <w:t>.</w:t>
      </w:r>
    </w:p>
    <w:p w14:paraId="50A35002" w14:textId="4FF0DA23" w:rsidR="000872D0" w:rsidRDefault="000872D0" w:rsidP="000872D0">
      <w:pPr>
        <w:pStyle w:val="ListBullet"/>
      </w:pPr>
      <w:r>
        <w:t>Deployed, operated, and extended a 500 core OpenStack cloud for dev, testing, and CI use.</w:t>
      </w:r>
    </w:p>
    <w:p w14:paraId="32F05C91" w14:textId="2318D96F" w:rsidR="00310364" w:rsidRPr="000872D0" w:rsidRDefault="00310364" w:rsidP="000872D0">
      <w:pPr>
        <w:pStyle w:val="ListBullet"/>
      </w:pPr>
      <w:r>
        <w:t>Led</w:t>
      </w:r>
      <w:r>
        <w:t xml:space="preserve"> a team varying from 2-12 people, focused on the core </w:t>
      </w:r>
      <w:proofErr w:type="spellStart"/>
      <w:r>
        <w:t>datapath</w:t>
      </w:r>
      <w:proofErr w:type="spellEnd"/>
      <w:r>
        <w:t xml:space="preserve"> of the next generation networking architecture.</w:t>
      </w:r>
    </w:p>
    <w:sdt>
      <w:sdtPr>
        <w:rPr>
          <w:rFonts w:asciiTheme="minorHAnsi" w:eastAsiaTheme="minorEastAsia" w:hAnsiTheme="minorHAnsi" w:cstheme="minorBidi"/>
          <w:bCs w:val="0"/>
          <w:color w:val="auto"/>
          <w:sz w:val="20"/>
        </w:rPr>
        <w:id w:val="1372576380"/>
        <w:placeholder>
          <w:docPart w:val="5F888D95C11B8D4D8DC363297077C8AC"/>
        </w:placeholder>
      </w:sdtPr>
      <w:sdtEndPr>
        <w:rPr>
          <w:b/>
          <w:sz w:val="24"/>
        </w:rPr>
      </w:sdtEndPr>
      <w:sdtContent>
        <w:p w14:paraId="2635A537" w14:textId="51F785D1" w:rsidR="004E0DE2" w:rsidRPr="000872D0" w:rsidRDefault="004E0DE2" w:rsidP="004E0DE2">
          <w:pPr>
            <w:pStyle w:val="Heading2"/>
            <w:rPr>
              <w:rFonts w:asciiTheme="minorHAnsi" w:eastAsiaTheme="minorEastAsia" w:hAnsiTheme="minorHAnsi" w:cstheme="minorBidi"/>
              <w:bCs w:val="0"/>
              <w:color w:val="auto"/>
              <w:sz w:val="20"/>
            </w:rPr>
          </w:pPr>
          <w:r>
            <w:rPr>
              <w:b/>
              <w:sz w:val="24"/>
            </w:rPr>
            <w:t>A10 NETWORKS</w:t>
          </w:r>
        </w:p>
        <w:p w14:paraId="730FFFFA" w14:textId="021F2F14" w:rsidR="004E0DE2" w:rsidRPr="00CC2C96" w:rsidRDefault="00EE39B3" w:rsidP="00ED131B">
          <w:pPr>
            <w:pStyle w:val="BodyText"/>
            <w:spacing w:after="100"/>
          </w:pPr>
          <w:r>
            <w:t>Delivers appliance and virtual form factors for advanced packet load balancers with hardware acceleration, encryption, and L4-7 features. The same underlying accelerated network platform is also used to deliver carrier grade NAT, DDOS mitigation, and SSL intercept products.</w:t>
          </w:r>
        </w:p>
      </w:sdtContent>
    </w:sdt>
    <w:p w14:paraId="47DC0139" w14:textId="3ECD188A" w:rsidR="004E0DE2" w:rsidRDefault="00EB0F9C" w:rsidP="00670925">
      <w:pPr>
        <w:pStyle w:val="Heading2"/>
        <w:spacing w:before="100"/>
        <w:rPr>
          <w:rFonts w:asciiTheme="minorHAnsi" w:eastAsiaTheme="minorEastAsia" w:hAnsiTheme="minorHAnsi" w:cstheme="minorBidi"/>
          <w:bCs w:val="0"/>
          <w:color w:val="auto"/>
          <w:sz w:val="20"/>
        </w:rPr>
      </w:pPr>
      <w:sdt>
        <w:sdtPr>
          <w:id w:val="1092358406"/>
          <w:placeholder>
            <w:docPart w:val="01DAEE68EF86344AA98A988A6C9137B5"/>
          </w:placeholder>
        </w:sdtPr>
        <w:sdtEndPr/>
        <w:sdtContent>
          <w:r w:rsidR="004E0DE2">
            <w:t xml:space="preserve">Principal </w:t>
          </w:r>
          <w:r w:rsidR="00310364">
            <w:t>Software</w:t>
          </w:r>
          <w:r w:rsidR="004E0DE2">
            <w:t xml:space="preserve"> Engineer</w:t>
          </w:r>
        </w:sdtContent>
      </w:sdt>
      <w:r w:rsidR="004E0DE2">
        <w:tab/>
      </w:r>
      <w:r w:rsidR="00B86F47">
        <w:t>4</w:t>
      </w:r>
      <w:r w:rsidR="004E0DE2">
        <w:t xml:space="preserve">/2014 – </w:t>
      </w:r>
      <w:r w:rsidR="000872D0">
        <w:t>1/2017</w:t>
      </w:r>
    </w:p>
    <w:p w14:paraId="555633C0" w14:textId="468BE857" w:rsidR="00B86F47" w:rsidRDefault="00B86F47" w:rsidP="00B86F47">
      <w:pPr>
        <w:pStyle w:val="ListBullet"/>
      </w:pPr>
      <w:r>
        <w:t xml:space="preserve">Became </w:t>
      </w:r>
      <w:r w:rsidR="007E1E33">
        <w:t xml:space="preserve">a </w:t>
      </w:r>
      <w:r>
        <w:t xml:space="preserve">core contributor in </w:t>
      </w:r>
      <w:r w:rsidR="00C66071">
        <w:t xml:space="preserve">OpenStack </w:t>
      </w:r>
      <w:r>
        <w:t>Neutron an</w:t>
      </w:r>
      <w:r w:rsidR="007E1E33">
        <w:t xml:space="preserve">d </w:t>
      </w:r>
      <w:proofErr w:type="spellStart"/>
      <w:r w:rsidR="007E1E33">
        <w:t>LBaaS</w:t>
      </w:r>
      <w:proofErr w:type="spellEnd"/>
      <w:r w:rsidR="007E1E33">
        <w:t xml:space="preserve"> projects and</w:t>
      </w:r>
      <w:r>
        <w:t xml:space="preserve"> a member of the </w:t>
      </w:r>
      <w:r w:rsidR="00FB2811">
        <w:t xml:space="preserve">Neutron </w:t>
      </w:r>
      <w:r w:rsidR="007E1E33">
        <w:t xml:space="preserve">project driver </w:t>
      </w:r>
      <w:r w:rsidR="00FB2811">
        <w:t>team</w:t>
      </w:r>
      <w:r w:rsidR="007E1E33">
        <w:t xml:space="preserve">. </w:t>
      </w:r>
    </w:p>
    <w:p w14:paraId="6527D644" w14:textId="78C83A2D" w:rsidR="00BA037C" w:rsidRDefault="00B86F47" w:rsidP="002B6F0D">
      <w:pPr>
        <w:pStyle w:val="ListBullet"/>
      </w:pPr>
      <w:r>
        <w:t xml:space="preserve">Developed A10 </w:t>
      </w:r>
      <w:proofErr w:type="spellStart"/>
      <w:r>
        <w:t>LBaaS</w:t>
      </w:r>
      <w:proofErr w:type="spellEnd"/>
      <w:r>
        <w:t xml:space="preserve"> v2 </w:t>
      </w:r>
      <w:proofErr w:type="spellStart"/>
      <w:r>
        <w:t>openstack</w:t>
      </w:r>
      <w:proofErr w:type="spellEnd"/>
      <w:r>
        <w:t xml:space="preserve"> driver</w:t>
      </w:r>
      <w:r w:rsidR="00083E78">
        <w:t>, using both hardware and virtual topologies</w:t>
      </w:r>
      <w:r>
        <w:t>.</w:t>
      </w:r>
    </w:p>
    <w:p w14:paraId="5B6A3B69" w14:textId="504A501F" w:rsidR="00B86F47" w:rsidRDefault="00B86F47" w:rsidP="00B86F47">
      <w:pPr>
        <w:pStyle w:val="ListBullet"/>
      </w:pPr>
      <w:r>
        <w:t xml:space="preserve">Helped design, build, and deploy a rewrite of A10's Global License Manager (GLM), which became A10's end customer business portal, including merging seven license clients, normalizing business processes, integrating with finance Oracle, adding pay-as-you-go licensing, subscription licensing, partner licensing, and bare-metal </w:t>
      </w:r>
      <w:proofErr w:type="spellStart"/>
      <w:r>
        <w:t>usb</w:t>
      </w:r>
      <w:proofErr w:type="spellEnd"/>
      <w:r>
        <w:t>-key licensing, using ruby-on-rails as the main framework, and python with tornado for local and distributed proxies.</w:t>
      </w:r>
    </w:p>
    <w:p w14:paraId="1AE9CE90" w14:textId="0201CFD2" w:rsidR="002B6F0D" w:rsidRDefault="002B6F0D" w:rsidP="00B86F47">
      <w:pPr>
        <w:pStyle w:val="ListBullet"/>
      </w:pPr>
      <w:r>
        <w:t>Modified virtual A10 appliance system for more universal support in KVM environments.</w:t>
      </w:r>
    </w:p>
    <w:p w14:paraId="15760B0E" w14:textId="2E0E40E7" w:rsidR="00B86F47" w:rsidRDefault="00B86F47" w:rsidP="00B86F47">
      <w:pPr>
        <w:pStyle w:val="ListBullet"/>
      </w:pPr>
      <w:r>
        <w:t>Designed remote management backchannel into license subsystem, for unifying cloud management under the same portal.</w:t>
      </w:r>
    </w:p>
    <w:p w14:paraId="2420831D" w14:textId="4F62FB52" w:rsidR="0092447B" w:rsidRDefault="0092447B" w:rsidP="0092447B">
      <w:pPr>
        <w:pStyle w:val="ListBullet"/>
      </w:pPr>
      <w:r>
        <w:t xml:space="preserve">Worked with wireline and wireless </w:t>
      </w:r>
      <w:proofErr w:type="spellStart"/>
      <w:r>
        <w:t>telcos</w:t>
      </w:r>
      <w:proofErr w:type="spellEnd"/>
      <w:r>
        <w:t xml:space="preserve">, and large enterprises, prototyping and delivering custom </w:t>
      </w:r>
      <w:proofErr w:type="spellStart"/>
      <w:r>
        <w:t>openstack</w:t>
      </w:r>
      <w:proofErr w:type="spellEnd"/>
      <w:r>
        <w:t xml:space="preserve"> solutions.</w:t>
      </w:r>
    </w:p>
    <w:p w14:paraId="597803E0" w14:textId="65423ADC" w:rsidR="00B86F47" w:rsidRDefault="00B86F47" w:rsidP="00B86F47">
      <w:pPr>
        <w:pStyle w:val="ListBullet"/>
      </w:pPr>
      <w:r>
        <w:t>Developed appliance API abstraction library for the major versions of ACOS, used by Open</w:t>
      </w:r>
      <w:r w:rsidR="008D6BDD">
        <w:t>Stack integration</w:t>
      </w:r>
      <w:r>
        <w:t xml:space="preserve">. </w:t>
      </w:r>
      <w:proofErr w:type="gramStart"/>
      <w:r>
        <w:t>Also</w:t>
      </w:r>
      <w:proofErr w:type="gramEnd"/>
      <w:r>
        <w:t xml:space="preserve"> wrote a "mini ACOS appliance" using python/flask and an open-source reverse proxy, as a mock in CI tests.</w:t>
      </w:r>
    </w:p>
    <w:p w14:paraId="7819A90F" w14:textId="219DFE2B" w:rsidR="00B86F47" w:rsidRDefault="00B86F47" w:rsidP="00B86F47">
      <w:pPr>
        <w:pStyle w:val="ListBullet"/>
      </w:pPr>
      <w:r>
        <w:t>Built and operated a production OpenStack cloud with 25 nodes, out of leftover hardware. Used by multiple cross functional groups within the company, and by our automated CI and appliance orchestration.</w:t>
      </w:r>
    </w:p>
    <w:p w14:paraId="4F6588F4" w14:textId="284B3700" w:rsidR="00B86F47" w:rsidRDefault="00B86F47" w:rsidP="00B86F47">
      <w:pPr>
        <w:pStyle w:val="ListBullet"/>
      </w:pPr>
      <w:r>
        <w:t xml:space="preserve">Handled releases of </w:t>
      </w:r>
      <w:proofErr w:type="spellStart"/>
      <w:r>
        <w:t>openstack</w:t>
      </w:r>
      <w:proofErr w:type="spellEnd"/>
      <w:r>
        <w:t xml:space="preserve"> packages, python </w:t>
      </w:r>
      <w:proofErr w:type="spellStart"/>
      <w:r>
        <w:t>sdks</w:t>
      </w:r>
      <w:proofErr w:type="spellEnd"/>
      <w:r>
        <w:t xml:space="preserve">, </w:t>
      </w:r>
      <w:r w:rsidR="00697319">
        <w:t xml:space="preserve">and </w:t>
      </w:r>
      <w:r>
        <w:t>deployment of production services</w:t>
      </w:r>
      <w:r w:rsidR="00697319">
        <w:t>.</w:t>
      </w:r>
    </w:p>
    <w:p w14:paraId="719010CD" w14:textId="5336C819" w:rsidR="00310364" w:rsidRDefault="00310364" w:rsidP="00310364">
      <w:pPr>
        <w:pStyle w:val="ListBullet"/>
      </w:pPr>
      <w:r>
        <w:t>Managed a remote team that grew from six to fourteen people. Mentored developers, and upcoming managers. Handled recruiting, retention, scheduling, and other project management duties. Provided architectural direction and advocated and used cross-functional agile processes. Our team’s focus was on cloud and cloud integrations, including licensing efforts, OpenStack, SDKs, and integrating the customer experience with all of A10’s infrastructure systems.</w:t>
      </w:r>
    </w:p>
    <w:sdt>
      <w:sdtPr>
        <w:rPr>
          <w:rFonts w:asciiTheme="minorHAnsi" w:eastAsiaTheme="minorEastAsia" w:hAnsiTheme="minorHAnsi" w:cstheme="minorBidi"/>
          <w:bCs w:val="0"/>
          <w:color w:val="auto"/>
          <w:sz w:val="20"/>
        </w:rPr>
        <w:id w:val="-1782556988"/>
        <w:placeholder>
          <w:docPart w:val="5B143DF968B68C47854AFB74EDC75DB0"/>
        </w:placeholder>
      </w:sdtPr>
      <w:sdtEndPr>
        <w:rPr>
          <w:b/>
          <w:sz w:val="24"/>
        </w:rPr>
      </w:sdtEndPr>
      <w:sdtContent>
        <w:p w14:paraId="2D79B92B" w14:textId="55E6B750" w:rsidR="003253FF" w:rsidRDefault="003136A2" w:rsidP="003253FF">
          <w:pPr>
            <w:pStyle w:val="Heading2"/>
            <w:rPr>
              <w:b/>
              <w:sz w:val="24"/>
            </w:rPr>
          </w:pPr>
          <w:r>
            <w:rPr>
              <w:b/>
              <w:sz w:val="24"/>
            </w:rPr>
            <w:t>UCEEM</w:t>
          </w:r>
        </w:p>
        <w:p w14:paraId="31C161AA" w14:textId="41EBB771" w:rsidR="003253FF" w:rsidRPr="00CC2C96" w:rsidRDefault="003136A2" w:rsidP="00ED131B">
          <w:pPr>
            <w:pStyle w:val="BodyText"/>
            <w:spacing w:after="100"/>
          </w:pPr>
          <w:r w:rsidRPr="003136A2">
            <w:t>A cloud based</w:t>
          </w:r>
          <w:r w:rsidR="0058106B">
            <w:t>,</w:t>
          </w:r>
          <w:r w:rsidRPr="003136A2">
            <w:t xml:space="preserve"> </w:t>
          </w:r>
          <w:r w:rsidR="0058106B" w:rsidRPr="003136A2">
            <w:t xml:space="preserve">embedded device management </w:t>
          </w:r>
          <w:r w:rsidRPr="003136A2">
            <w:t xml:space="preserve">platform that </w:t>
          </w:r>
          <w:r w:rsidR="00471114">
            <w:t>cloud Wi-Fi and cellular device management.</w:t>
          </w:r>
          <w:r w:rsidR="00471114">
            <w:rPr>
              <w:b/>
              <w:sz w:val="24"/>
            </w:rPr>
            <w:t xml:space="preserve"> </w:t>
          </w:r>
        </w:p>
      </w:sdtContent>
    </w:sdt>
    <w:p w14:paraId="09DB7E17" w14:textId="77A73C0C" w:rsidR="008262A4" w:rsidRDefault="00EB0F9C" w:rsidP="00670925">
      <w:pPr>
        <w:pStyle w:val="Heading2"/>
        <w:spacing w:before="100"/>
        <w:rPr>
          <w:rFonts w:asciiTheme="minorHAnsi" w:eastAsiaTheme="minorEastAsia" w:hAnsiTheme="minorHAnsi" w:cstheme="minorBidi"/>
          <w:bCs w:val="0"/>
          <w:color w:val="auto"/>
          <w:sz w:val="20"/>
        </w:rPr>
      </w:pPr>
      <w:sdt>
        <w:sdtPr>
          <w:id w:val="-275099475"/>
          <w:placeholder>
            <w:docPart w:val="C122FFF71096114A8B358E54CC495511"/>
          </w:placeholder>
        </w:sdtPr>
        <w:sdtEndPr/>
        <w:sdtContent>
          <w:r w:rsidR="003136A2">
            <w:t>CTO</w:t>
          </w:r>
        </w:sdtContent>
      </w:sdt>
      <w:r w:rsidR="003136A2">
        <w:tab/>
        <w:t xml:space="preserve">3/2012 – </w:t>
      </w:r>
      <w:r w:rsidR="00B86F47">
        <w:t>4</w:t>
      </w:r>
      <w:r w:rsidR="004E0DE2">
        <w:t>/2014</w:t>
      </w:r>
    </w:p>
    <w:p w14:paraId="58374C5D" w14:textId="0FB5DDDA" w:rsidR="00B82489" w:rsidRDefault="00A41E1B" w:rsidP="00A41E1B">
      <w:pPr>
        <w:pStyle w:val="ListBullet"/>
      </w:pPr>
      <w:r>
        <w:t>Provide technical strategy including defining the</w:t>
      </w:r>
      <w:r w:rsidR="007D0E1F">
        <w:t xml:space="preserve"> </w:t>
      </w:r>
      <w:r w:rsidR="003C02A9">
        <w:t>roadmap, product</w:t>
      </w:r>
      <w:r w:rsidR="007D0E1F">
        <w:t xml:space="preserve"> </w:t>
      </w:r>
      <w:r w:rsidR="003C02A9">
        <w:t>architecture,</w:t>
      </w:r>
      <w:r w:rsidR="007D0E1F">
        <w:t xml:space="preserve"> and interfacing with sales </w:t>
      </w:r>
      <w:r w:rsidR="00C97280">
        <w:t>and marketing</w:t>
      </w:r>
      <w:r w:rsidR="007D0E1F">
        <w:t>.</w:t>
      </w:r>
    </w:p>
    <w:p w14:paraId="5934E9FF" w14:textId="4F0C9EFB" w:rsidR="006C1993" w:rsidRDefault="00AF728A" w:rsidP="00D95E30">
      <w:pPr>
        <w:pStyle w:val="ListBullet"/>
      </w:pPr>
      <w:r>
        <w:t xml:space="preserve">Deployed and scaled </w:t>
      </w:r>
      <w:r w:rsidR="00D95E30">
        <w:t xml:space="preserve">the product suite including </w:t>
      </w:r>
      <w:r w:rsidR="00855114">
        <w:t xml:space="preserve">Rails web service, </w:t>
      </w:r>
      <w:r w:rsidR="00D95E30" w:rsidRPr="00D95E30">
        <w:t>RADIUS slave de</w:t>
      </w:r>
      <w:r w:rsidR="00D95E30">
        <w:t>ployment, tuning, and hardening.</w:t>
      </w:r>
    </w:p>
    <w:p w14:paraId="065671CE" w14:textId="25FEA7BC" w:rsidR="007D0E1F" w:rsidRDefault="00166149" w:rsidP="00855114">
      <w:pPr>
        <w:pStyle w:val="ListBullet"/>
      </w:pPr>
      <w:r>
        <w:t>Designed and implemented features including</w:t>
      </w:r>
      <w:r w:rsidR="00D95E30">
        <w:t xml:space="preserve"> Radius, Device </w:t>
      </w:r>
      <w:r w:rsidR="00441DD0">
        <w:t>and Identity management</w:t>
      </w:r>
      <w:r w:rsidR="00714C1F">
        <w:t xml:space="preserve">, </w:t>
      </w:r>
      <w:r w:rsidR="00441DD0">
        <w:t>S</w:t>
      </w:r>
      <w:r w:rsidR="00714C1F" w:rsidRPr="00714C1F">
        <w:t>ubscription billing system</w:t>
      </w:r>
      <w:r w:rsidR="00AE3EF4">
        <w:t>,</w:t>
      </w:r>
      <w:r w:rsidR="006C1993">
        <w:t xml:space="preserve"> Network topology mapping, </w:t>
      </w:r>
      <w:r w:rsidR="00AE3EF4" w:rsidRPr="00714C1F">
        <w:t>Log inference</w:t>
      </w:r>
      <w:r w:rsidR="00AE3EF4">
        <w:t xml:space="preserve">, </w:t>
      </w:r>
      <w:r w:rsidR="00714C1F" w:rsidRPr="00714C1F">
        <w:t>Unified m</w:t>
      </w:r>
      <w:r w:rsidR="00714C1F">
        <w:t xml:space="preserve">anagement object model via JSON, </w:t>
      </w:r>
      <w:r w:rsidR="00714C1F" w:rsidRPr="00714C1F">
        <w:t>LDAP to JSON proxy</w:t>
      </w:r>
      <w:r w:rsidR="006C1993">
        <w:t>, REST APIs, API signature mechanism</w:t>
      </w:r>
      <w:r w:rsidR="00D95E30">
        <w:t xml:space="preserve">, </w:t>
      </w:r>
      <w:r w:rsidR="00D95E30" w:rsidRPr="00D95E30">
        <w:t>Ev</w:t>
      </w:r>
      <w:r w:rsidR="00D95E30">
        <w:t xml:space="preserve">ent callouts from RADIUS to web, Email hooks, </w:t>
      </w:r>
      <w:proofErr w:type="spellStart"/>
      <w:r w:rsidR="00D95E30">
        <w:t>L</w:t>
      </w:r>
      <w:r w:rsidR="00D95E30" w:rsidRPr="00D95E30">
        <w:t>ongpoll</w:t>
      </w:r>
      <w:proofErr w:type="spellEnd"/>
      <w:r w:rsidR="00D95E30" w:rsidRPr="00D95E30">
        <w:t xml:space="preserve"> hooks</w:t>
      </w:r>
      <w:r w:rsidR="0041748A">
        <w:t xml:space="preserve">, </w:t>
      </w:r>
      <w:r w:rsidR="00FF1AAB">
        <w:t xml:space="preserve">and </w:t>
      </w:r>
      <w:r w:rsidR="0041748A">
        <w:t>D</w:t>
      </w:r>
      <w:r w:rsidR="0041748A" w:rsidRPr="0041748A">
        <w:t xml:space="preserve">evice </w:t>
      </w:r>
      <w:proofErr w:type="spellStart"/>
      <w:r w:rsidR="0041748A" w:rsidRPr="0041748A">
        <w:t>cmds</w:t>
      </w:r>
      <w:proofErr w:type="spellEnd"/>
      <w:r w:rsidR="00FF1AAB">
        <w:t>.</w:t>
      </w:r>
    </w:p>
    <w:p w14:paraId="0624F16C" w14:textId="5D0E1AAD" w:rsidR="00166149" w:rsidRDefault="00166149" w:rsidP="003253FF">
      <w:pPr>
        <w:pStyle w:val="ListBullet"/>
      </w:pPr>
      <w:r>
        <w:t xml:space="preserve">Integrated the system with APIs including </w:t>
      </w:r>
      <w:r w:rsidRPr="00166149">
        <w:t xml:space="preserve">Google </w:t>
      </w:r>
      <w:proofErr w:type="spellStart"/>
      <w:r w:rsidRPr="00166149">
        <w:t>Auth</w:t>
      </w:r>
      <w:proofErr w:type="spellEnd"/>
      <w:r>
        <w:t xml:space="preserve">, </w:t>
      </w:r>
      <w:r w:rsidRPr="00166149">
        <w:t xml:space="preserve">LDAP </w:t>
      </w:r>
      <w:proofErr w:type="spellStart"/>
      <w:r w:rsidRPr="00166149">
        <w:t>Auth</w:t>
      </w:r>
      <w:proofErr w:type="spellEnd"/>
      <w:r w:rsidRPr="00166149">
        <w:t xml:space="preserve">, </w:t>
      </w:r>
      <w:proofErr w:type="spellStart"/>
      <w:r w:rsidR="00855114">
        <w:t>C</w:t>
      </w:r>
      <w:r w:rsidRPr="00166149">
        <w:t>radlepoint</w:t>
      </w:r>
      <w:proofErr w:type="spellEnd"/>
      <w:r w:rsidRPr="00166149">
        <w:t xml:space="preserve"> ECM, </w:t>
      </w:r>
      <w:r w:rsidR="00855114">
        <w:t>V</w:t>
      </w:r>
      <w:r w:rsidRPr="00166149">
        <w:t xml:space="preserve">erizon </w:t>
      </w:r>
      <w:r w:rsidR="00855114">
        <w:t>S</w:t>
      </w:r>
      <w:r w:rsidRPr="00166149">
        <w:t>oap</w:t>
      </w:r>
      <w:r w:rsidR="00855114">
        <w:t>,</w:t>
      </w:r>
      <w:r w:rsidR="00FF1AAB" w:rsidRPr="00FF1AAB">
        <w:t xml:space="preserve"> </w:t>
      </w:r>
      <w:r w:rsidR="00FF1AAB">
        <w:t>and TR</w:t>
      </w:r>
      <w:r w:rsidR="00FF1AAB" w:rsidRPr="008C47EF">
        <w:t>-069</w:t>
      </w:r>
      <w:r w:rsidR="00FF1AAB">
        <w:t>.</w:t>
      </w:r>
    </w:p>
    <w:p w14:paraId="37B48AFB" w14:textId="68C538FC" w:rsidR="00B82489" w:rsidRDefault="007D0E1F" w:rsidP="008C47EF">
      <w:pPr>
        <w:pStyle w:val="ListBullet"/>
      </w:pPr>
      <w:r>
        <w:t xml:space="preserve">Wrote and released </w:t>
      </w:r>
      <w:r w:rsidR="005508CF">
        <w:t>ruby</w:t>
      </w:r>
      <w:r>
        <w:t xml:space="preserve"> gems </w:t>
      </w:r>
      <w:r w:rsidR="000B5FF3">
        <w:t>for</w:t>
      </w:r>
      <w:r>
        <w:t xml:space="preserve"> </w:t>
      </w:r>
      <w:r w:rsidRPr="007D0E1F">
        <w:t xml:space="preserve">reverse mac lookup, </w:t>
      </w:r>
      <w:proofErr w:type="spellStart"/>
      <w:r w:rsidRPr="007D0E1F">
        <w:t>email_regex</w:t>
      </w:r>
      <w:proofErr w:type="spellEnd"/>
      <w:r w:rsidRPr="007D0E1F">
        <w:t xml:space="preserve"> validat</w:t>
      </w:r>
      <w:r w:rsidR="00855114">
        <w:t>ion</w:t>
      </w:r>
      <w:r w:rsidRPr="007D0E1F">
        <w:t xml:space="preserve">, </w:t>
      </w:r>
      <w:r w:rsidR="000B5FF3">
        <w:t xml:space="preserve">and </w:t>
      </w:r>
      <w:r w:rsidRPr="007D0E1F">
        <w:t>generic mac address processing</w:t>
      </w:r>
      <w:r>
        <w:t>.</w:t>
      </w:r>
    </w:p>
    <w:p w14:paraId="49FF84DF" w14:textId="77777777" w:rsidR="00310364" w:rsidRDefault="00310364" w:rsidP="00310364">
      <w:pPr>
        <w:pStyle w:val="ListBullet"/>
      </w:pPr>
      <w:r>
        <w:t>Manage multiple departments including a team of 8 developers plus contractors, the QA department, and human resources.</w:t>
      </w:r>
    </w:p>
    <w:p w14:paraId="54793BFF" w14:textId="27A4EAF4" w:rsidR="00310364" w:rsidRPr="008262A4" w:rsidRDefault="00310364" w:rsidP="00310364">
      <w:pPr>
        <w:pStyle w:val="ListBullet"/>
      </w:pPr>
      <w:r>
        <w:t>Provide training, mentorship and Agile leadership to developers and contractors.</w:t>
      </w:r>
    </w:p>
    <w:sdt>
      <w:sdtPr>
        <w:rPr>
          <w:rFonts w:asciiTheme="minorHAnsi" w:eastAsiaTheme="minorEastAsia" w:hAnsiTheme="minorHAnsi" w:cstheme="minorBidi"/>
          <w:bCs w:val="0"/>
          <w:color w:val="auto"/>
          <w:sz w:val="20"/>
        </w:rPr>
        <w:id w:val="-941379633"/>
        <w:placeholder>
          <w:docPart w:val="F1C4EF17EAFF3D4AA357E8148A8E5ED1"/>
        </w:placeholder>
      </w:sdtPr>
      <w:sdtEndPr>
        <w:rPr>
          <w:b/>
          <w:sz w:val="24"/>
        </w:rPr>
      </w:sdtEndPr>
      <w:sdtContent>
        <w:p w14:paraId="6B7A5312" w14:textId="793D5602" w:rsidR="006845C3" w:rsidRDefault="006845C3" w:rsidP="006845C3">
          <w:pPr>
            <w:pStyle w:val="Heading2"/>
            <w:rPr>
              <w:b/>
              <w:sz w:val="24"/>
            </w:rPr>
          </w:pPr>
          <w:r w:rsidRPr="006845C3">
            <w:rPr>
              <w:b/>
              <w:sz w:val="24"/>
            </w:rPr>
            <w:t>Parkside Software, LLC</w:t>
          </w:r>
        </w:p>
        <w:p w14:paraId="4ED1DC83" w14:textId="4FB390C0" w:rsidR="006845C3" w:rsidRPr="00CC2C96" w:rsidRDefault="006845C3" w:rsidP="00ED131B">
          <w:pPr>
            <w:pStyle w:val="BodyText"/>
            <w:spacing w:after="100"/>
          </w:pPr>
          <w:r>
            <w:t xml:space="preserve">A </w:t>
          </w:r>
          <w:r w:rsidR="00224A71">
            <w:t>contracting</w:t>
          </w:r>
          <w:r>
            <w:t xml:space="preserve"> company </w:t>
          </w:r>
          <w:r w:rsidR="005538BB">
            <w:t>that specializes</w:t>
          </w:r>
          <w:r w:rsidR="00800F73">
            <w:t xml:space="preserve"> in </w:t>
          </w:r>
          <w:r w:rsidR="0070056A">
            <w:t xml:space="preserve">scalable web </w:t>
          </w:r>
          <w:r w:rsidR="00520B39">
            <w:t>development</w:t>
          </w:r>
          <w:r w:rsidR="00F03A72">
            <w:t>, product architecture and emergency project management.</w:t>
          </w:r>
        </w:p>
      </w:sdtContent>
    </w:sdt>
    <w:p w14:paraId="64057AE9" w14:textId="2A52BC75" w:rsidR="006845C3" w:rsidRPr="005F28B2" w:rsidRDefault="00EB0F9C" w:rsidP="00ED131B">
      <w:pPr>
        <w:pStyle w:val="Heading2"/>
        <w:spacing w:before="100"/>
      </w:pPr>
      <w:sdt>
        <w:sdtPr>
          <w:id w:val="-229312642"/>
          <w:placeholder>
            <w:docPart w:val="F5583028F9390B41ABE933E64A2844FF"/>
          </w:placeholder>
        </w:sdtPr>
        <w:sdtEndPr/>
        <w:sdtContent>
          <w:r w:rsidR="006845C3">
            <w:t>Owner</w:t>
          </w:r>
        </w:sdtContent>
      </w:sdt>
      <w:r w:rsidR="008272BA">
        <w:tab/>
        <w:t>3/2011</w:t>
      </w:r>
      <w:r w:rsidR="009E7F08">
        <w:t xml:space="preserve"> – </w:t>
      </w:r>
      <w:r w:rsidR="002E1688">
        <w:t>4/2014</w:t>
      </w:r>
    </w:p>
    <w:p w14:paraId="5B42E117" w14:textId="12AAA46F" w:rsidR="002408C0" w:rsidRPr="009E7F08" w:rsidRDefault="00BC56E8" w:rsidP="002408C0">
      <w:pPr>
        <w:pStyle w:val="ListBullet"/>
      </w:pPr>
      <w:r>
        <w:t>Acted as CTO and</w:t>
      </w:r>
      <w:r w:rsidR="00224A71">
        <w:t>/</w:t>
      </w:r>
      <w:r w:rsidR="005538BB">
        <w:t>or Technical advisor for several startups</w:t>
      </w:r>
      <w:r w:rsidR="00440297">
        <w:t>,</w:t>
      </w:r>
      <w:r w:rsidR="005538BB">
        <w:t xml:space="preserve"> includ</w:t>
      </w:r>
      <w:r w:rsidR="00440297">
        <w:t>ing</w:t>
      </w:r>
      <w:r w:rsidR="005538BB">
        <w:t xml:space="preserve"> product architecture</w:t>
      </w:r>
      <w:r w:rsidR="006643DA">
        <w:t xml:space="preserve"> for </w:t>
      </w:r>
      <w:r>
        <w:t>web and mobile</w:t>
      </w:r>
      <w:r w:rsidR="005538BB">
        <w:t xml:space="preserve">, interviewing development team, </w:t>
      </w:r>
      <w:r w:rsidR="006643DA">
        <w:t>code reviews and technical advice.</w:t>
      </w:r>
      <w:r w:rsidR="00440297">
        <w:t xml:space="preserve"> (29Club, </w:t>
      </w:r>
      <w:proofErr w:type="spellStart"/>
      <w:r w:rsidR="00440297">
        <w:t>Gabnabit</w:t>
      </w:r>
      <w:proofErr w:type="spellEnd"/>
      <w:r w:rsidR="00A81ADC">
        <w:t xml:space="preserve">, </w:t>
      </w:r>
      <w:proofErr w:type="spellStart"/>
      <w:r w:rsidR="00A81ADC">
        <w:t>TeqSpring</w:t>
      </w:r>
      <w:proofErr w:type="spellEnd"/>
      <w:r w:rsidR="00A81ADC">
        <w:t xml:space="preserve"> incubator</w:t>
      </w:r>
      <w:r w:rsidR="00440297">
        <w:t>)</w:t>
      </w:r>
    </w:p>
    <w:p w14:paraId="77AFC45D" w14:textId="155D8354" w:rsidR="001F49E4" w:rsidRDefault="008E6247" w:rsidP="001F49E4">
      <w:pPr>
        <w:pStyle w:val="ListBullet"/>
      </w:pPr>
      <w:r>
        <w:t xml:space="preserve">Conducted technology </w:t>
      </w:r>
      <w:r w:rsidR="00F5610E">
        <w:t xml:space="preserve">and scalability </w:t>
      </w:r>
      <w:r w:rsidR="00E5040A">
        <w:t>review</w:t>
      </w:r>
      <w:r w:rsidR="0091543E">
        <w:t>s</w:t>
      </w:r>
      <w:r>
        <w:t xml:space="preserve"> </w:t>
      </w:r>
      <w:r w:rsidR="00BC437E">
        <w:t>for</w:t>
      </w:r>
      <w:r>
        <w:t xml:space="preserve"> several compan</w:t>
      </w:r>
      <w:r w:rsidR="00440297">
        <w:t>ies (</w:t>
      </w:r>
      <w:proofErr w:type="spellStart"/>
      <w:r>
        <w:t>Cradlepoint’s</w:t>
      </w:r>
      <w:proofErr w:type="spellEnd"/>
      <w:r>
        <w:t xml:space="preserve"> </w:t>
      </w:r>
      <w:proofErr w:type="spellStart"/>
      <w:r w:rsidRPr="008E6247">
        <w:t>WiPipe</w:t>
      </w:r>
      <w:proofErr w:type="spellEnd"/>
      <w:r w:rsidRPr="008E6247">
        <w:t xml:space="preserve"> Central </w:t>
      </w:r>
      <w:r w:rsidR="00440297">
        <w:t xml:space="preserve">cloud </w:t>
      </w:r>
      <w:r w:rsidRPr="008E6247">
        <w:t>management platform</w:t>
      </w:r>
      <w:r w:rsidR="00440297">
        <w:t xml:space="preserve">, </w:t>
      </w:r>
      <w:proofErr w:type="spellStart"/>
      <w:r w:rsidR="00440297">
        <w:t>Enduris</w:t>
      </w:r>
      <w:proofErr w:type="spellEnd"/>
      <w:r w:rsidR="00440297">
        <w:t xml:space="preserve">, Jot-It, </w:t>
      </w:r>
      <w:proofErr w:type="spellStart"/>
      <w:r w:rsidR="00440297">
        <w:t>Idealab</w:t>
      </w:r>
      <w:proofErr w:type="spellEnd"/>
      <w:r w:rsidR="00A81ADC">
        <w:t xml:space="preserve"> incubator</w:t>
      </w:r>
      <w:r w:rsidR="00440297">
        <w:t>)</w:t>
      </w:r>
    </w:p>
    <w:p w14:paraId="7417D5B3" w14:textId="139AC957" w:rsidR="00BC437E" w:rsidRDefault="00BC437E" w:rsidP="006845C3">
      <w:pPr>
        <w:pStyle w:val="ListBullet"/>
      </w:pPr>
      <w:r>
        <w:t xml:space="preserve">Designed, managed and implemented projects including </w:t>
      </w:r>
      <w:r w:rsidR="003C0569">
        <w:t>an iPad based</w:t>
      </w:r>
      <w:r w:rsidR="00E0599A">
        <w:t xml:space="preserve"> </w:t>
      </w:r>
      <w:r w:rsidR="003805B9">
        <w:t>survey collection system,</w:t>
      </w:r>
      <w:r w:rsidR="003C0569">
        <w:t xml:space="preserve"> integrating Mongo</w:t>
      </w:r>
      <w:r w:rsidR="00763C55">
        <w:t>DB for device log arch</w:t>
      </w:r>
      <w:r w:rsidR="003805B9">
        <w:t>iving,</w:t>
      </w:r>
      <w:r w:rsidR="000C1FC5">
        <w:t xml:space="preserve"> and making</w:t>
      </w:r>
      <w:r w:rsidR="0027695E">
        <w:t xml:space="preserve"> changes to increase scalability for </w:t>
      </w:r>
      <w:proofErr w:type="spellStart"/>
      <w:r w:rsidR="0027695E">
        <w:t>Enduris</w:t>
      </w:r>
      <w:proofErr w:type="spellEnd"/>
      <w:r w:rsidR="0027695E">
        <w:t xml:space="preserve">, </w:t>
      </w:r>
      <w:proofErr w:type="spellStart"/>
      <w:r w:rsidR="0027695E">
        <w:t>Cradlepoint</w:t>
      </w:r>
      <w:proofErr w:type="spellEnd"/>
      <w:r w:rsidR="0027695E">
        <w:t>, and Jot-It.</w:t>
      </w:r>
    </w:p>
    <w:p w14:paraId="74261A64" w14:textId="6EACAE9A" w:rsidR="0070056A" w:rsidRPr="006845C3" w:rsidRDefault="00BC437E" w:rsidP="003B6008">
      <w:pPr>
        <w:pStyle w:val="ListBullet"/>
      </w:pPr>
      <w:r>
        <w:t>Managed a local and remote development team of software developers, Q/A testers and designers.</w:t>
      </w:r>
    </w:p>
    <w:sdt>
      <w:sdtPr>
        <w:rPr>
          <w:b/>
          <w:sz w:val="24"/>
        </w:rPr>
        <w:id w:val="-1017927770"/>
        <w:placeholder>
          <w:docPart w:val="CCF16ADE78F63944BDFA94C85ACB01BC"/>
        </w:placeholder>
      </w:sdtPr>
      <w:sdtEndPr/>
      <w:sdtContent>
        <w:sdt>
          <w:sdtPr>
            <w:rPr>
              <w:rFonts w:asciiTheme="minorHAnsi" w:eastAsiaTheme="minorEastAsia" w:hAnsiTheme="minorHAnsi" w:cstheme="minorBidi"/>
              <w:bCs w:val="0"/>
              <w:color w:val="auto"/>
              <w:sz w:val="20"/>
            </w:rPr>
            <w:id w:val="-2120516802"/>
            <w:placeholder>
              <w:docPart w:val="F4BB204F68B9734FAAC19B91C302852E"/>
            </w:placeholder>
          </w:sdtPr>
          <w:sdtEndPr>
            <w:rPr>
              <w:b/>
              <w:sz w:val="24"/>
            </w:rPr>
          </w:sdtEndPr>
          <w:sdtContent>
            <w:p w14:paraId="61D18E1C" w14:textId="780DF668" w:rsidR="00CC2C96" w:rsidRDefault="00281AB1" w:rsidP="00281AB1">
              <w:pPr>
                <w:pStyle w:val="Heading2"/>
                <w:rPr>
                  <w:b/>
                  <w:sz w:val="24"/>
                </w:rPr>
              </w:pPr>
              <w:proofErr w:type="spellStart"/>
              <w:r w:rsidRPr="00DB0980">
                <w:rPr>
                  <w:b/>
                  <w:sz w:val="24"/>
                </w:rPr>
                <w:t>iFanMedia</w:t>
              </w:r>
              <w:proofErr w:type="spellEnd"/>
              <w:r w:rsidR="00566019">
                <w:rPr>
                  <w:b/>
                  <w:sz w:val="24"/>
                </w:rPr>
                <w:t xml:space="preserve"> / </w:t>
              </w:r>
              <w:proofErr w:type="spellStart"/>
              <w:r w:rsidR="00566019">
                <w:rPr>
                  <w:b/>
                  <w:sz w:val="24"/>
                </w:rPr>
                <w:t>iCitizen</w:t>
              </w:r>
              <w:proofErr w:type="spellEnd"/>
            </w:p>
            <w:p w14:paraId="19A7ABE4" w14:textId="594E88A7" w:rsidR="00281AB1" w:rsidRPr="00CC2C96" w:rsidRDefault="00CC2C96" w:rsidP="00ED131B">
              <w:pPr>
                <w:pStyle w:val="BodyText"/>
                <w:spacing w:after="100"/>
              </w:pPr>
              <w:r>
                <w:t xml:space="preserve">A cloud based mobile platform </w:t>
              </w:r>
              <w:r w:rsidR="00F952A2">
                <w:t>providing</w:t>
              </w:r>
              <w:r>
                <w:t xml:space="preserve"> Radio, City and Community Apps on Apple</w:t>
              </w:r>
              <w:r w:rsidR="00AD3ABD">
                <w:t>/iOS</w:t>
              </w:r>
              <w:r>
                <w:t xml:space="preserve"> and Android mobile phones based on </w:t>
              </w:r>
              <w:r w:rsidRPr="00D830ED">
                <w:t xml:space="preserve">Ruby-on-Rails, MySQL, </w:t>
              </w:r>
              <w:r w:rsidR="001533B0">
                <w:t xml:space="preserve">REST </w:t>
              </w:r>
              <w:r w:rsidR="00AD3ABD">
                <w:t>APIs,</w:t>
              </w:r>
              <w:r w:rsidR="001533B0" w:rsidRPr="00D830ED">
                <w:t xml:space="preserve"> </w:t>
              </w:r>
              <w:r w:rsidRPr="00D830ED">
                <w:t>and OpenX</w:t>
              </w:r>
              <w:r w:rsidR="002E1688">
                <w:t>.</w:t>
              </w:r>
            </w:p>
          </w:sdtContent>
        </w:sdt>
        <w:p w14:paraId="718E2E86" w14:textId="2DA60BA7" w:rsidR="005F28B2" w:rsidRPr="005F28B2" w:rsidRDefault="00EB0F9C" w:rsidP="00ED131B">
          <w:pPr>
            <w:pStyle w:val="Heading2"/>
            <w:spacing w:before="100"/>
          </w:pPr>
          <w:sdt>
            <w:sdtPr>
              <w:id w:val="9459744"/>
              <w:placeholder>
                <w:docPart w:val="A919D0CCFCDEB24398C64AC4DB8E7E66"/>
              </w:placeholder>
            </w:sdtPr>
            <w:sdtEndPr/>
            <w:sdtContent>
              <w:r w:rsidR="00281AB1">
                <w:t>CTO</w:t>
              </w:r>
            </w:sdtContent>
          </w:sdt>
          <w:r w:rsidR="00281AB1">
            <w:tab/>
            <w:t xml:space="preserve">3/2010 – </w:t>
          </w:r>
          <w:r w:rsidR="00845CB3">
            <w:t>12/2012</w:t>
          </w:r>
        </w:p>
        <w:p w14:paraId="15EED0D7" w14:textId="602AAD8A" w:rsidR="0099654A" w:rsidRDefault="00520A0C" w:rsidP="002E1688">
          <w:pPr>
            <w:pStyle w:val="ListBullet"/>
          </w:pPr>
          <w:r>
            <w:t>Provided architectural direction for the entire product suit</w:t>
          </w:r>
          <w:r w:rsidR="001F4BA9">
            <w:t>e</w:t>
          </w:r>
          <w:r w:rsidR="002E1688">
            <w:t>,</w:t>
          </w:r>
          <w:r w:rsidR="006F018D">
            <w:t xml:space="preserve"> </w:t>
          </w:r>
          <w:r w:rsidR="002E1688">
            <w:t xml:space="preserve">and </w:t>
          </w:r>
          <w:r w:rsidR="006F018D">
            <w:t xml:space="preserve">management and mentoring </w:t>
          </w:r>
          <w:r w:rsidR="002E1688">
            <w:t>of the technical team using agile and scrum processes</w:t>
          </w:r>
          <w:r w:rsidR="006F018D">
            <w:t>.</w:t>
          </w:r>
        </w:p>
        <w:p w14:paraId="63FDE264" w14:textId="238309AA" w:rsidR="00FE55D7" w:rsidRDefault="00CB0086" w:rsidP="002E1688">
          <w:pPr>
            <w:pStyle w:val="ListBullet"/>
          </w:pPr>
          <w:r>
            <w:t xml:space="preserve">Deployed, rewrote and maintained the </w:t>
          </w:r>
          <w:proofErr w:type="spellStart"/>
          <w:r>
            <w:t>iFan</w:t>
          </w:r>
          <w:proofErr w:type="spellEnd"/>
          <w:r>
            <w:t xml:space="preserve"> Mobile API Platform including systems for content distribution, live host interaction, in-context social media c</w:t>
          </w:r>
          <w:r w:rsidR="001F4BA9">
            <w:t>onversations and viral sharing.</w:t>
          </w:r>
          <w:r w:rsidR="002E1688">
            <w:t xml:space="preserve"> Also, </w:t>
          </w:r>
          <w:r w:rsidR="00FE55D7" w:rsidRPr="00D830ED">
            <w:t>a cloud-based municipal business license database</w:t>
          </w:r>
          <w:r w:rsidR="00FE55D7">
            <w:t xml:space="preserve"> </w:t>
          </w:r>
          <w:r w:rsidR="00D2375E">
            <w:t xml:space="preserve">with support for listing customization, </w:t>
          </w:r>
          <w:r w:rsidR="007619E6">
            <w:t xml:space="preserve">mobile-to-mobile chatting, </w:t>
          </w:r>
          <w:r>
            <w:t>daily deals, mobile ad serving, promotions and analytics</w:t>
          </w:r>
          <w:r w:rsidR="001F4BA9">
            <w:t>.</w:t>
          </w:r>
        </w:p>
        <w:p w14:paraId="39B78AB1" w14:textId="1B133C21" w:rsidR="00281AB1" w:rsidRDefault="009F4601" w:rsidP="00281AB1">
          <w:pPr>
            <w:pStyle w:val="ListBullet"/>
          </w:pPr>
          <w:r>
            <w:t>Setup and mai</w:t>
          </w:r>
          <w:r w:rsidR="008B5312">
            <w:t xml:space="preserve">ntained the product development </w:t>
          </w:r>
          <w:r>
            <w:t xml:space="preserve">system </w:t>
          </w:r>
          <w:r w:rsidR="00281AB1" w:rsidRPr="00D830ED">
            <w:t xml:space="preserve">including </w:t>
          </w:r>
          <w:r w:rsidRPr="00D830ED">
            <w:t>automated centralized builds for rails, iOS, and Android</w:t>
          </w:r>
          <w:r w:rsidR="008B5312">
            <w:t>, production environments utilizing cloud servers,</w:t>
          </w:r>
          <w:r>
            <w:t xml:space="preserve"> and </w:t>
          </w:r>
          <w:r w:rsidR="00281AB1" w:rsidRPr="00D830ED">
            <w:t>basic company services</w:t>
          </w:r>
          <w:r>
            <w:t xml:space="preserve"> like email, calendar, </w:t>
          </w:r>
          <w:r w:rsidR="0099654A">
            <w:t xml:space="preserve">and </w:t>
          </w:r>
          <w:r>
            <w:t>bug tracking</w:t>
          </w:r>
          <w:r w:rsidR="00281AB1" w:rsidRPr="00D830ED">
            <w:t>.</w:t>
          </w:r>
        </w:p>
        <w:p w14:paraId="51506F8F" w14:textId="3733A033" w:rsidR="00DB0980" w:rsidRPr="00DB0980" w:rsidRDefault="00DB0980">
          <w:pPr>
            <w:pStyle w:val="Heading2"/>
            <w:rPr>
              <w:b/>
              <w:sz w:val="24"/>
            </w:rPr>
          </w:pPr>
          <w:proofErr w:type="spellStart"/>
          <w:r w:rsidRPr="00DB0980">
            <w:rPr>
              <w:b/>
              <w:sz w:val="24"/>
            </w:rPr>
            <w:t>Mirapoint</w:t>
          </w:r>
          <w:proofErr w:type="spellEnd"/>
          <w:r w:rsidRPr="00DB0980">
            <w:rPr>
              <w:b/>
              <w:sz w:val="24"/>
            </w:rPr>
            <w:t xml:space="preserve"> / Critical Path</w:t>
          </w:r>
        </w:p>
      </w:sdtContent>
    </w:sdt>
    <w:sdt>
      <w:sdtPr>
        <w:id w:val="109942789"/>
        <w:placeholder>
          <w:docPart w:val="44C64AE5B5AD93428431AD6F73D09182"/>
        </w:placeholder>
      </w:sdtPr>
      <w:sdtEndPr>
        <w:rPr>
          <w:rFonts w:asciiTheme="majorHAnsi" w:eastAsiaTheme="majorEastAsia" w:hAnsiTheme="majorHAnsi" w:cstheme="majorBidi"/>
          <w:bCs/>
          <w:color w:val="294171" w:themeColor="accent1"/>
          <w:sz w:val="22"/>
        </w:rPr>
      </w:sdtEndPr>
      <w:sdtContent>
        <w:p w14:paraId="142A3405" w14:textId="7E176590" w:rsidR="00076DCD" w:rsidRDefault="00EF49F5" w:rsidP="00ED131B">
          <w:pPr>
            <w:pStyle w:val="ListBullet"/>
            <w:numPr>
              <w:ilvl w:val="0"/>
              <w:numId w:val="0"/>
            </w:numPr>
          </w:pPr>
          <w:r>
            <w:t>An a</w:t>
          </w:r>
          <w:r w:rsidR="00076DCD" w:rsidRPr="00076DCD">
            <w:t>ppliance-based email/messaging platform, with mail store a</w:t>
          </w:r>
          <w:r w:rsidR="000D1F9F">
            <w:t>nd security filtering features.</w:t>
          </w:r>
        </w:p>
      </w:sdtContent>
    </w:sdt>
    <w:p w14:paraId="10CF9B56" w14:textId="6F0C7C26" w:rsidR="00474EA7" w:rsidRDefault="00474EA7" w:rsidP="00ED131B">
      <w:pPr>
        <w:pStyle w:val="Heading2"/>
        <w:spacing w:before="100"/>
      </w:pPr>
      <w:r>
        <w:t>Architect 2008 – 9/2011, Principal Engineer 2005 – 2008, Software Developer 2000 – 2005</w:t>
      </w:r>
    </w:p>
    <w:p w14:paraId="4765EF5E" w14:textId="77777777" w:rsidR="00310364" w:rsidRDefault="00310364" w:rsidP="00310364">
      <w:pPr>
        <w:pStyle w:val="ListBullet"/>
      </w:pPr>
      <w:r>
        <w:t xml:space="preserve">Core MTA team member, working on the main SMTP MTA, Exchange calendar support, a search indexer, </w:t>
      </w:r>
      <w:r w:rsidRPr="00AB6D3D">
        <w:t>lifecycle timing data</w:t>
      </w:r>
      <w:r>
        <w:t xml:space="preserve">, </w:t>
      </w:r>
      <w:r w:rsidRPr="00076DCD">
        <w:t>admin</w:t>
      </w:r>
      <w:r>
        <w:t xml:space="preserve"> modules</w:t>
      </w:r>
      <w:r w:rsidRPr="00076DCD">
        <w:t>, POP, IM</w:t>
      </w:r>
      <w:r>
        <w:t>AP, DB, antivirus, LDAP, kernel threading, NIC failover, auditing, access permissions, a caching daemon, licensing, antivirus and networking.</w:t>
      </w:r>
    </w:p>
    <w:p w14:paraId="13AF4412" w14:textId="77777777" w:rsidR="00310364" w:rsidRDefault="00310364" w:rsidP="00310364">
      <w:pPr>
        <w:pStyle w:val="ListBullet"/>
      </w:pPr>
      <w:r>
        <w:t xml:space="preserve">Improved performance and stability in SMTP, the filtering subsystem, the </w:t>
      </w:r>
      <w:r w:rsidRPr="00AB6D3D">
        <w:t>asynchronous network engine</w:t>
      </w:r>
      <w:r>
        <w:t xml:space="preserve">, database server, the </w:t>
      </w:r>
      <w:r w:rsidRPr="00AB6D3D">
        <w:t>socket passing library</w:t>
      </w:r>
      <w:r>
        <w:t>, a highly scalable memory cache and the SSL subsystem.</w:t>
      </w:r>
    </w:p>
    <w:p w14:paraId="20BC8AF2" w14:textId="77777777" w:rsidR="00474EA7" w:rsidRDefault="00474EA7" w:rsidP="00474EA7">
      <w:pPr>
        <w:pStyle w:val="ListBullet"/>
      </w:pPr>
      <w:r>
        <w:t>Interacted with departments including QA, technical publications, support, sales and marketing to work on product planning, emergency customer hot site resolutions, training and other issues.</w:t>
      </w:r>
    </w:p>
    <w:p w14:paraId="07BA49C3" w14:textId="428A05E0" w:rsidR="002822BC" w:rsidRDefault="007624B7" w:rsidP="00DB0980">
      <w:pPr>
        <w:pStyle w:val="ListBullet"/>
      </w:pPr>
      <w:r>
        <w:t xml:space="preserve">Provided management </w:t>
      </w:r>
      <w:r w:rsidR="0000317D">
        <w:t xml:space="preserve">and </w:t>
      </w:r>
      <w:r w:rsidR="00100049">
        <w:t xml:space="preserve">technical leadership for </w:t>
      </w:r>
      <w:r w:rsidR="002822BC">
        <w:t xml:space="preserve">a team </w:t>
      </w:r>
      <w:r>
        <w:t xml:space="preserve">of </w:t>
      </w:r>
      <w:r w:rsidR="002822BC">
        <w:t xml:space="preserve">from 3 to 25 engineers in porting the </w:t>
      </w:r>
      <w:proofErr w:type="spellStart"/>
      <w:r w:rsidR="002822BC">
        <w:t>Mirapoint</w:t>
      </w:r>
      <w:proofErr w:type="spellEnd"/>
      <w:r w:rsidR="002822BC">
        <w:t xml:space="preserve"> OS to Linux.</w:t>
      </w:r>
    </w:p>
    <w:p w14:paraId="3B392868" w14:textId="690718BA" w:rsidR="008B5C27" w:rsidRDefault="00F01B9C" w:rsidP="00CB2D11">
      <w:pPr>
        <w:pStyle w:val="ListBullet"/>
      </w:pPr>
      <w:r>
        <w:t xml:space="preserve">Improved </w:t>
      </w:r>
      <w:r w:rsidR="008B5C27">
        <w:t>the</w:t>
      </w:r>
      <w:r>
        <w:t xml:space="preserve"> development process </w:t>
      </w:r>
      <w:r w:rsidR="006D7E9C">
        <w:t xml:space="preserve">with </w:t>
      </w:r>
      <w:r w:rsidR="00653E96">
        <w:t xml:space="preserve">performance </w:t>
      </w:r>
      <w:bookmarkStart w:id="0" w:name="_GoBack"/>
      <w:bookmarkEnd w:id="0"/>
      <w:r w:rsidR="00653E96">
        <w:t>tests</w:t>
      </w:r>
      <w:r w:rsidR="006D7E9C">
        <w:t xml:space="preserve">, a </w:t>
      </w:r>
      <w:r w:rsidR="00C62457">
        <w:t>new build system</w:t>
      </w:r>
      <w:r w:rsidR="00653E96">
        <w:t xml:space="preserve"> and </w:t>
      </w:r>
      <w:r w:rsidR="0092007A">
        <w:t>installer</w:t>
      </w:r>
      <w:r w:rsidR="00653E96">
        <w:t xml:space="preserve"> and </w:t>
      </w:r>
      <w:r w:rsidR="00C62457">
        <w:t>test suites</w:t>
      </w:r>
      <w:r w:rsidR="0092007A">
        <w:t>.</w:t>
      </w:r>
    </w:p>
    <w:p w14:paraId="57E21ED1" w14:textId="6C000381" w:rsidR="0039147E" w:rsidRDefault="002E1688" w:rsidP="007505C0">
      <w:pPr>
        <w:pStyle w:val="ListBullet"/>
      </w:pPr>
      <w:r>
        <w:t>Ported appliance code from FreeBSD to Linux.</w:t>
      </w:r>
    </w:p>
    <w:p w14:paraId="28998F15" w14:textId="77777777" w:rsidR="000249CA" w:rsidRDefault="000249CA" w:rsidP="00A30604">
      <w:pPr>
        <w:pStyle w:val="Heading1"/>
        <w:spacing w:before="160" w:after="40"/>
      </w:pPr>
      <w:r>
        <w:t>Skills</w:t>
      </w:r>
    </w:p>
    <w:p w14:paraId="2612EEE0" w14:textId="65ECDBC6" w:rsidR="000249CA" w:rsidRDefault="000249CA" w:rsidP="000249CA">
      <w:pPr>
        <w:pStyle w:val="ListBullet"/>
      </w:pPr>
      <w:r>
        <w:t xml:space="preserve">Languages: </w:t>
      </w:r>
      <w:r w:rsidR="00CE2B8A">
        <w:t>Python, Ruby, C, C++</w:t>
      </w:r>
      <w:r>
        <w:t>, Perl, Shell, Assembly</w:t>
      </w:r>
    </w:p>
    <w:p w14:paraId="3F62BD79" w14:textId="3D8AF85C" w:rsidR="000249CA" w:rsidRDefault="000249CA" w:rsidP="000249CA">
      <w:pPr>
        <w:pStyle w:val="ListBullet"/>
      </w:pPr>
      <w:r>
        <w:t xml:space="preserve">Web Development: </w:t>
      </w:r>
      <w:proofErr w:type="spellStart"/>
      <w:r w:rsidR="00CE2B8A">
        <w:t>gRPC</w:t>
      </w:r>
      <w:proofErr w:type="spellEnd"/>
      <w:r w:rsidR="00CE2B8A">
        <w:t xml:space="preserve">, Flask, </w:t>
      </w:r>
      <w:r>
        <w:t>Rail</w:t>
      </w:r>
      <w:r w:rsidR="00CE2B8A">
        <w:t>s, REST, OAuth, XML, JSON, YML, SAML</w:t>
      </w:r>
      <w:r>
        <w:t>, SOAP</w:t>
      </w:r>
    </w:p>
    <w:p w14:paraId="4A0BAA57" w14:textId="19509A91" w:rsidR="000249CA" w:rsidRDefault="00CE2B8A" w:rsidP="000249CA">
      <w:pPr>
        <w:pStyle w:val="ListBullet"/>
      </w:pPr>
      <w:r>
        <w:t>Cloud Providers: AWS, EC2, S3</w:t>
      </w:r>
      <w:r w:rsidR="000249CA">
        <w:t>, Rackspace, Digital Ocean, Cloud, PaaS</w:t>
      </w:r>
      <w:r w:rsidR="005F1BAD">
        <w:t xml:space="preserve">, IBM </w:t>
      </w:r>
      <w:proofErr w:type="spellStart"/>
      <w:r w:rsidR="005F1BAD">
        <w:t>SoftLayer</w:t>
      </w:r>
      <w:proofErr w:type="spellEnd"/>
    </w:p>
    <w:p w14:paraId="3C92AE36" w14:textId="77777777" w:rsidR="000249CA" w:rsidRDefault="000249CA" w:rsidP="000249CA">
      <w:pPr>
        <w:pStyle w:val="ListBullet"/>
      </w:pPr>
      <w:r>
        <w:t xml:space="preserve">Messaging: </w:t>
      </w:r>
      <w:r w:rsidRPr="00076DCD">
        <w:t xml:space="preserve">SMTP, </w:t>
      </w:r>
      <w:r>
        <w:t xml:space="preserve">MIME, LDAP, </w:t>
      </w:r>
      <w:proofErr w:type="spellStart"/>
      <w:r>
        <w:t>Auth</w:t>
      </w:r>
      <w:proofErr w:type="spellEnd"/>
      <w:r>
        <w:t xml:space="preserve">, </w:t>
      </w:r>
      <w:r w:rsidRPr="00076DCD">
        <w:t>POP, IM</w:t>
      </w:r>
      <w:r>
        <w:t xml:space="preserve">AP, iCal, Antivirus, Antispam, </w:t>
      </w:r>
      <w:proofErr w:type="spellStart"/>
      <w:r>
        <w:t>Greylisting</w:t>
      </w:r>
      <w:proofErr w:type="spellEnd"/>
      <w:r>
        <w:t>, Reputation</w:t>
      </w:r>
    </w:p>
    <w:p w14:paraId="623228F4" w14:textId="77777777" w:rsidR="000249CA" w:rsidRDefault="000249CA" w:rsidP="000249CA">
      <w:pPr>
        <w:pStyle w:val="ListBullet"/>
      </w:pPr>
      <w:r>
        <w:t xml:space="preserve">Networking: TCP/IP, UDP, ARP, DNS, DHCP, NTP, SNMP, HTTP, SSL/TLS, </w:t>
      </w:r>
      <w:proofErr w:type="spellStart"/>
      <w:r>
        <w:t>iptables</w:t>
      </w:r>
      <w:proofErr w:type="spellEnd"/>
      <w:r>
        <w:t xml:space="preserve">, </w:t>
      </w:r>
      <w:proofErr w:type="spellStart"/>
      <w:r>
        <w:t>ipsec</w:t>
      </w:r>
      <w:proofErr w:type="spellEnd"/>
      <w:r>
        <w:t>, multicast</w:t>
      </w:r>
    </w:p>
    <w:p w14:paraId="753386A0" w14:textId="44466EFD" w:rsidR="005F1BAD" w:rsidRDefault="005F1BAD" w:rsidP="000249CA">
      <w:pPr>
        <w:pStyle w:val="ListBullet"/>
      </w:pPr>
      <w:r>
        <w:t xml:space="preserve">SDN: </w:t>
      </w:r>
      <w:proofErr w:type="spellStart"/>
      <w:r w:rsidR="00CE2B8A">
        <w:t>OpenvSwitch</w:t>
      </w:r>
      <w:proofErr w:type="spellEnd"/>
      <w:r w:rsidR="00CE2B8A">
        <w:t xml:space="preserve">, Neutron, </w:t>
      </w:r>
      <w:proofErr w:type="spellStart"/>
      <w:r>
        <w:t>vlan</w:t>
      </w:r>
      <w:proofErr w:type="spellEnd"/>
      <w:r>
        <w:t xml:space="preserve">, </w:t>
      </w:r>
      <w:proofErr w:type="spellStart"/>
      <w:r>
        <w:t>vxlan</w:t>
      </w:r>
      <w:proofErr w:type="spellEnd"/>
      <w:r>
        <w:t xml:space="preserve">, </w:t>
      </w:r>
      <w:proofErr w:type="spellStart"/>
      <w:r>
        <w:t>geneve</w:t>
      </w:r>
      <w:proofErr w:type="spellEnd"/>
      <w:r>
        <w:t xml:space="preserve">, </w:t>
      </w:r>
      <w:proofErr w:type="spellStart"/>
      <w:r>
        <w:t>gue</w:t>
      </w:r>
      <w:proofErr w:type="spellEnd"/>
      <w:r>
        <w:t xml:space="preserve">, </w:t>
      </w:r>
      <w:proofErr w:type="spellStart"/>
      <w:r>
        <w:t>fou</w:t>
      </w:r>
      <w:proofErr w:type="spellEnd"/>
      <w:r>
        <w:t xml:space="preserve">, </w:t>
      </w:r>
      <w:proofErr w:type="spellStart"/>
      <w:r>
        <w:t>bgp</w:t>
      </w:r>
      <w:proofErr w:type="spellEnd"/>
      <w:r>
        <w:t xml:space="preserve">, </w:t>
      </w:r>
      <w:proofErr w:type="spellStart"/>
      <w:r>
        <w:t>mpls</w:t>
      </w:r>
      <w:proofErr w:type="spellEnd"/>
      <w:r>
        <w:t xml:space="preserve">, </w:t>
      </w:r>
      <w:proofErr w:type="spellStart"/>
      <w:r>
        <w:t>evpn</w:t>
      </w:r>
      <w:proofErr w:type="spellEnd"/>
    </w:p>
    <w:p w14:paraId="395A0297" w14:textId="77777777" w:rsidR="000249CA" w:rsidRDefault="000249CA" w:rsidP="000249CA">
      <w:pPr>
        <w:pStyle w:val="ListBullet"/>
      </w:pPr>
      <w:r>
        <w:t>Network Management: SNMP, TR-069, CWMP, RADIUS, WAN/Cloud management</w:t>
      </w:r>
    </w:p>
    <w:p w14:paraId="4D222E8D" w14:textId="0F3F129A" w:rsidR="000249CA" w:rsidRDefault="000249CA" w:rsidP="000249CA">
      <w:pPr>
        <w:pStyle w:val="ListBullet"/>
      </w:pPr>
      <w:r>
        <w:t xml:space="preserve">Operating Systems/Tools: Linux/Unix, Windows, </w:t>
      </w:r>
      <w:proofErr w:type="spellStart"/>
      <w:r w:rsidR="00CE2B8A">
        <w:t>Mysql</w:t>
      </w:r>
      <w:proofErr w:type="spellEnd"/>
      <w:r w:rsidR="00CE2B8A">
        <w:t>, Postgres</w:t>
      </w:r>
      <w:r>
        <w:t xml:space="preserve">, </w:t>
      </w:r>
      <w:proofErr w:type="spellStart"/>
      <w:r>
        <w:t>Redis</w:t>
      </w:r>
      <w:proofErr w:type="spellEnd"/>
      <w:r>
        <w:t xml:space="preserve">, </w:t>
      </w:r>
      <w:proofErr w:type="spellStart"/>
      <w:r>
        <w:t>memcache</w:t>
      </w:r>
      <w:proofErr w:type="spellEnd"/>
    </w:p>
    <w:p w14:paraId="3360ACF1" w14:textId="77777777" w:rsidR="000249CA" w:rsidRDefault="000249CA" w:rsidP="000249CA">
      <w:pPr>
        <w:pStyle w:val="ListBullet"/>
      </w:pPr>
      <w:r>
        <w:t>Kernel Programming: Concurrency, Multi-threading, Asynchronous programming, Drivers</w:t>
      </w:r>
    </w:p>
    <w:p w14:paraId="1ED76B9A" w14:textId="0C01D863" w:rsidR="000249CA" w:rsidRDefault="00CE2B8A" w:rsidP="000249CA">
      <w:pPr>
        <w:pStyle w:val="ListBullet"/>
      </w:pPr>
      <w:r>
        <w:t xml:space="preserve">Other skill areas: </w:t>
      </w:r>
      <w:proofErr w:type="spellStart"/>
      <w:r>
        <w:t>Sleepycat</w:t>
      </w:r>
      <w:proofErr w:type="spellEnd"/>
      <w:r w:rsidR="000249CA">
        <w:t>, System administration, Telecommuting, Rails scalability</w:t>
      </w:r>
    </w:p>
    <w:p w14:paraId="4947A273" w14:textId="77777777" w:rsidR="000249CA" w:rsidRDefault="000249CA" w:rsidP="000249CA">
      <w:pPr>
        <w:pStyle w:val="ListBullet"/>
      </w:pPr>
      <w:r>
        <w:t>Leadership: CTO, Product architecture, Team management, Agile</w:t>
      </w:r>
    </w:p>
    <w:p w14:paraId="18C5204E" w14:textId="77777777" w:rsidR="00075E2D" w:rsidRDefault="00086D53" w:rsidP="00A30604">
      <w:pPr>
        <w:pStyle w:val="Heading1"/>
        <w:spacing w:before="160" w:after="0"/>
      </w:pPr>
      <w:r>
        <w:t>Education</w:t>
      </w:r>
    </w:p>
    <w:p w14:paraId="5D7504C9" w14:textId="7B8249E6" w:rsidR="00075E2D" w:rsidRDefault="00EB0F9C" w:rsidP="001C49AA">
      <w:pPr>
        <w:pStyle w:val="Heading2"/>
        <w:spacing w:before="100"/>
      </w:pPr>
      <w:sdt>
        <w:sdtPr>
          <w:id w:val="9459748"/>
          <w:placeholder>
            <w:docPart w:val="5228B852BC74D2499A5BCFF7D76AA420"/>
          </w:placeholder>
        </w:sdtPr>
        <w:sdtEndPr/>
        <w:sdtContent>
          <w:r w:rsidR="0039147E">
            <w:t>Carnegie Mellon University</w:t>
          </w:r>
        </w:sdtContent>
      </w:sdt>
    </w:p>
    <w:sdt>
      <w:sdtPr>
        <w:id w:val="9459749"/>
        <w:placeholder>
          <w:docPart w:val="12BFD9B7CE4EF042A5A201BD83E1A592"/>
        </w:placeholder>
      </w:sdtPr>
      <w:sdtEndPr/>
      <w:sdtContent>
        <w:sdt>
          <w:sdtPr>
            <w:id w:val="-107589036"/>
            <w:placeholder>
              <w:docPart w:val="DA8844A7238D5448A7E25C9F48F25E8C"/>
            </w:placeholder>
          </w:sdtPr>
          <w:sdtEndPr/>
          <w:sdtContent>
            <w:p w14:paraId="1C792963" w14:textId="20B9E9EF" w:rsidR="00474EA7" w:rsidRDefault="0039147E" w:rsidP="00326EC8">
              <w:pPr>
                <w:pStyle w:val="BodyText"/>
              </w:pPr>
              <w:r>
                <w:t>Bachelo</w:t>
              </w:r>
              <w:r w:rsidR="00310364">
                <w:t>r of Science, Computer Science</w:t>
              </w:r>
            </w:p>
          </w:sdtContent>
        </w:sdt>
      </w:sdtContent>
    </w:sdt>
    <w:sectPr w:rsidR="00474EA7"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C3C8A" w14:textId="77777777" w:rsidR="00EB0F9C" w:rsidRDefault="00EB0F9C">
      <w:pPr>
        <w:spacing w:line="240" w:lineRule="auto"/>
      </w:pPr>
      <w:r>
        <w:separator/>
      </w:r>
    </w:p>
  </w:endnote>
  <w:endnote w:type="continuationSeparator" w:id="0">
    <w:p w14:paraId="2FD67189" w14:textId="77777777" w:rsidR="00EB0F9C" w:rsidRDefault="00EB0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8A62" w14:textId="77777777" w:rsidR="003C0569" w:rsidRDefault="003C0569">
    <w:pPr>
      <w:pStyle w:val="Footer"/>
    </w:pPr>
    <w:r>
      <w:fldChar w:fldCharType="begin"/>
    </w:r>
    <w:r>
      <w:instrText xml:space="preserve"> Page </w:instrText>
    </w:r>
    <w:r>
      <w:fldChar w:fldCharType="separate"/>
    </w:r>
    <w:r w:rsidR="0031036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7542F" w14:textId="77777777" w:rsidR="00EB0F9C" w:rsidRDefault="00EB0F9C">
      <w:pPr>
        <w:spacing w:line="240" w:lineRule="auto"/>
      </w:pPr>
      <w:r>
        <w:separator/>
      </w:r>
    </w:p>
  </w:footnote>
  <w:footnote w:type="continuationSeparator" w:id="0">
    <w:p w14:paraId="70C67AEA" w14:textId="77777777" w:rsidR="00EB0F9C" w:rsidRDefault="00EB0F9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3C0569" w14:paraId="560BC924" w14:textId="77777777">
      <w:tc>
        <w:tcPr>
          <w:tcW w:w="8298" w:type="dxa"/>
          <w:vAlign w:val="center"/>
        </w:tcPr>
        <w:p w14:paraId="4CE64FCF" w14:textId="77777777" w:rsidR="003C0569" w:rsidRDefault="003C0569">
          <w:pPr>
            <w:pStyle w:val="Title"/>
          </w:pPr>
        </w:p>
      </w:tc>
      <w:tc>
        <w:tcPr>
          <w:tcW w:w="2718" w:type="dxa"/>
          <w:vAlign w:val="center"/>
        </w:tcPr>
        <w:p w14:paraId="3A908A06" w14:textId="77777777" w:rsidR="003C0569" w:rsidRDefault="003C0569">
          <w:pPr>
            <w:pStyle w:val="Boxes"/>
          </w:pPr>
          <w:r>
            <w:rPr>
              <w:noProof/>
            </w:rPr>
            <w:drawing>
              <wp:inline distT="0" distB="0" distL="0" distR="0" wp14:anchorId="48FA17BD" wp14:editId="3D6D9AA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0D3EA11" wp14:editId="4CC75462">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5FD1503" wp14:editId="291BCCAA">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A874E8E" wp14:editId="23DD6B4A">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069B739" wp14:editId="72A6C82A">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1D30566D" w14:textId="77777777" w:rsidR="003C0569" w:rsidRDefault="003C05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3C0569" w:rsidRPr="000717A4" w14:paraId="0AD50059" w14:textId="77777777">
      <w:tc>
        <w:tcPr>
          <w:tcW w:w="8298" w:type="dxa"/>
          <w:vAlign w:val="center"/>
        </w:tcPr>
        <w:p w14:paraId="401F1AB2" w14:textId="45E61A9F" w:rsidR="003C0569" w:rsidRPr="000717A4" w:rsidRDefault="00655AFD" w:rsidP="00655AFD">
          <w:pPr>
            <w:pStyle w:val="Title"/>
            <w:rPr>
              <w:b/>
            </w:rPr>
          </w:pPr>
          <w:r>
            <w:rPr>
              <w:b/>
            </w:rPr>
            <w:t>Doug Wiegley</w:t>
          </w:r>
          <w:r w:rsidRPr="000717A4">
            <w:rPr>
              <w:b/>
            </w:rPr>
            <w:t xml:space="preserve"> </w:t>
          </w:r>
        </w:p>
      </w:tc>
      <w:tc>
        <w:tcPr>
          <w:tcW w:w="2718" w:type="dxa"/>
          <w:vAlign w:val="center"/>
        </w:tcPr>
        <w:p w14:paraId="044FF775" w14:textId="77777777" w:rsidR="003C0569" w:rsidRPr="000717A4" w:rsidRDefault="003C0569">
          <w:pPr>
            <w:pStyle w:val="Boxes"/>
            <w:rPr>
              <w:b/>
            </w:rPr>
          </w:pPr>
          <w:r w:rsidRPr="000717A4">
            <w:rPr>
              <w:b/>
              <w:noProof/>
            </w:rPr>
            <w:drawing>
              <wp:inline distT="0" distB="0" distL="0" distR="0" wp14:anchorId="0359F7E3" wp14:editId="2D876E4C">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0717A4">
            <w:rPr>
              <w:b/>
            </w:rPr>
            <w:t xml:space="preserve"> </w:t>
          </w:r>
          <w:r w:rsidRPr="000717A4">
            <w:rPr>
              <w:b/>
              <w:noProof/>
            </w:rPr>
            <w:drawing>
              <wp:inline distT="0" distB="0" distL="0" distR="0" wp14:anchorId="3F9F213E" wp14:editId="56CB13E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0717A4">
            <w:rPr>
              <w:b/>
            </w:rPr>
            <w:t xml:space="preserve"> </w:t>
          </w:r>
          <w:r w:rsidRPr="000717A4">
            <w:rPr>
              <w:b/>
              <w:noProof/>
            </w:rPr>
            <w:drawing>
              <wp:inline distT="0" distB="0" distL="0" distR="0" wp14:anchorId="47C655BC" wp14:editId="1ED3F394">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0717A4">
            <w:rPr>
              <w:b/>
            </w:rPr>
            <w:t xml:space="preserve"> </w:t>
          </w:r>
          <w:r w:rsidRPr="000717A4">
            <w:rPr>
              <w:b/>
              <w:noProof/>
            </w:rPr>
            <w:drawing>
              <wp:inline distT="0" distB="0" distL="0" distR="0" wp14:anchorId="443425EB" wp14:editId="1F9F8835">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0717A4">
            <w:rPr>
              <w:b/>
            </w:rPr>
            <w:t xml:space="preserve"> </w:t>
          </w:r>
          <w:r w:rsidRPr="000717A4">
            <w:rPr>
              <w:b/>
              <w:noProof/>
            </w:rPr>
            <w:drawing>
              <wp:inline distT="0" distB="0" distL="0" distR="0" wp14:anchorId="463918F1" wp14:editId="177EBE87">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87B1CB1" w14:textId="675F92DB" w:rsidR="003C0569" w:rsidRPr="000717A4" w:rsidRDefault="003C0569">
    <w:pPr>
      <w:pStyle w:val="ContactDetails"/>
      <w:rPr>
        <w:b/>
      </w:rPr>
    </w:pPr>
    <w:r>
      <w:rPr>
        <w:b/>
      </w:rPr>
      <w:t>648 West Sandstone Court</w:t>
    </w:r>
    <w:r w:rsidRPr="000717A4">
      <w:rPr>
        <w:b/>
      </w:rPr>
      <w:t xml:space="preserve"> </w:t>
    </w:r>
    <w:r w:rsidRPr="000717A4">
      <w:rPr>
        <w:b/>
      </w:rPr>
      <w:sym w:font="Wingdings 2" w:char="F097"/>
    </w:r>
    <w:r w:rsidRPr="000717A4">
      <w:rPr>
        <w:b/>
      </w:rPr>
      <w:t xml:space="preserve"> </w:t>
    </w:r>
    <w:r>
      <w:rPr>
        <w:b/>
      </w:rPr>
      <w:t>Boise</w:t>
    </w:r>
    <w:r w:rsidRPr="000717A4">
      <w:rPr>
        <w:b/>
      </w:rPr>
      <w:t xml:space="preserve">, </w:t>
    </w:r>
    <w:r>
      <w:rPr>
        <w:b/>
      </w:rPr>
      <w:t>Idaho</w:t>
    </w:r>
    <w:r w:rsidRPr="000717A4">
      <w:rPr>
        <w:b/>
      </w:rPr>
      <w:t xml:space="preserve"> </w:t>
    </w:r>
    <w:r>
      <w:rPr>
        <w:b/>
      </w:rPr>
      <w:t>83702</w:t>
    </w:r>
    <w:r w:rsidRPr="000717A4">
      <w:rPr>
        <w:b/>
      </w:rPr>
      <w:t xml:space="preserve"> </w:t>
    </w:r>
    <w:r w:rsidRPr="000717A4">
      <w:rPr>
        <w:b/>
      </w:rPr>
      <w:sym w:font="Wingdings 2" w:char="F097"/>
    </w:r>
    <w:r w:rsidRPr="000717A4">
      <w:rPr>
        <w:b/>
      </w:rPr>
      <w:t xml:space="preserve"> Phone: </w:t>
    </w:r>
    <w:r>
      <w:rPr>
        <w:b/>
      </w:rPr>
      <w:t>(208) 473-0724</w:t>
    </w:r>
    <w:r w:rsidRPr="000717A4">
      <w:rPr>
        <w:b/>
      </w:rPr>
      <w:t xml:space="preserve"> </w:t>
    </w:r>
    <w:r w:rsidRPr="000717A4">
      <w:rPr>
        <w:b/>
      </w:rPr>
      <w:sym w:font="Wingdings 2" w:char="F097"/>
    </w:r>
    <w:r w:rsidRPr="000717A4">
      <w:rPr>
        <w:b/>
      </w:rPr>
      <w:t xml:space="preserve"> E-Mail: </w:t>
    </w:r>
    <w:r>
      <w:rPr>
        <w:b/>
      </w:rPr>
      <w:t>doug@wiegley.com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D438F908"/>
    <w:lvl w:ilvl="0">
      <w:start w:val="1"/>
      <w:numFmt w:val="bullet"/>
      <w:pStyle w:val="ListBullet"/>
      <w:lvlText w:val=""/>
      <w:lvlJc w:val="left"/>
      <w:pPr>
        <w:tabs>
          <w:tab w:val="num" w:pos="360"/>
        </w:tabs>
        <w:ind w:left="360" w:hanging="360"/>
      </w:pPr>
      <w:rPr>
        <w:rFonts w:ascii="Symbol" w:hAnsi="Symbol" w:hint="default"/>
        <w:color w:val="748CBC" w:themeColor="accent2"/>
      </w:rPr>
    </w:lvl>
  </w:abstractNum>
  <w:abstractNum w:abstractNumId="10">
    <w:nsid w:val="16E91341"/>
    <w:multiLevelType w:val="hybridMultilevel"/>
    <w:tmpl w:val="CA5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B62F1"/>
    <w:rsid w:val="0000317D"/>
    <w:rsid w:val="000111A4"/>
    <w:rsid w:val="00014DE7"/>
    <w:rsid w:val="000249CA"/>
    <w:rsid w:val="0003362F"/>
    <w:rsid w:val="00035D2A"/>
    <w:rsid w:val="00037BB3"/>
    <w:rsid w:val="00043380"/>
    <w:rsid w:val="0005139A"/>
    <w:rsid w:val="00053831"/>
    <w:rsid w:val="0006691E"/>
    <w:rsid w:val="000717A4"/>
    <w:rsid w:val="00075E2D"/>
    <w:rsid w:val="00076DCD"/>
    <w:rsid w:val="00083E78"/>
    <w:rsid w:val="00086D53"/>
    <w:rsid w:val="000872D0"/>
    <w:rsid w:val="0009011B"/>
    <w:rsid w:val="0009271C"/>
    <w:rsid w:val="000A5D7D"/>
    <w:rsid w:val="000B5FF3"/>
    <w:rsid w:val="000C0298"/>
    <w:rsid w:val="000C1FC5"/>
    <w:rsid w:val="000C3B39"/>
    <w:rsid w:val="000D1F9F"/>
    <w:rsid w:val="000F177F"/>
    <w:rsid w:val="000F665A"/>
    <w:rsid w:val="00100049"/>
    <w:rsid w:val="001002F6"/>
    <w:rsid w:val="001038EE"/>
    <w:rsid w:val="00107074"/>
    <w:rsid w:val="0011298F"/>
    <w:rsid w:val="0012142F"/>
    <w:rsid w:val="00127437"/>
    <w:rsid w:val="001529B3"/>
    <w:rsid w:val="001533B0"/>
    <w:rsid w:val="0016482D"/>
    <w:rsid w:val="00166149"/>
    <w:rsid w:val="001707CE"/>
    <w:rsid w:val="00192ED2"/>
    <w:rsid w:val="001B012A"/>
    <w:rsid w:val="001C02FF"/>
    <w:rsid w:val="001C49AA"/>
    <w:rsid w:val="001D05F2"/>
    <w:rsid w:val="001E309C"/>
    <w:rsid w:val="001F35EE"/>
    <w:rsid w:val="001F49E4"/>
    <w:rsid w:val="001F4BA9"/>
    <w:rsid w:val="002007CA"/>
    <w:rsid w:val="002139F7"/>
    <w:rsid w:val="00224A71"/>
    <w:rsid w:val="0023010D"/>
    <w:rsid w:val="00231BA5"/>
    <w:rsid w:val="002408C0"/>
    <w:rsid w:val="0027695E"/>
    <w:rsid w:val="00281AB1"/>
    <w:rsid w:val="002822BC"/>
    <w:rsid w:val="00283D2B"/>
    <w:rsid w:val="00286935"/>
    <w:rsid w:val="002907E0"/>
    <w:rsid w:val="002938D0"/>
    <w:rsid w:val="002B0539"/>
    <w:rsid w:val="002B54B5"/>
    <w:rsid w:val="002B6F0D"/>
    <w:rsid w:val="002D59D1"/>
    <w:rsid w:val="002E1688"/>
    <w:rsid w:val="002E5DA6"/>
    <w:rsid w:val="002E690F"/>
    <w:rsid w:val="002E7B87"/>
    <w:rsid w:val="002E7DE2"/>
    <w:rsid w:val="002F7FA3"/>
    <w:rsid w:val="00301AE6"/>
    <w:rsid w:val="00302723"/>
    <w:rsid w:val="00310364"/>
    <w:rsid w:val="00311C70"/>
    <w:rsid w:val="003136A2"/>
    <w:rsid w:val="0031417D"/>
    <w:rsid w:val="00317176"/>
    <w:rsid w:val="0031728A"/>
    <w:rsid w:val="003253FF"/>
    <w:rsid w:val="00326EC8"/>
    <w:rsid w:val="003642B5"/>
    <w:rsid w:val="0037126B"/>
    <w:rsid w:val="003805B9"/>
    <w:rsid w:val="003850F9"/>
    <w:rsid w:val="003855FC"/>
    <w:rsid w:val="0039147E"/>
    <w:rsid w:val="003915D9"/>
    <w:rsid w:val="003A022B"/>
    <w:rsid w:val="003B6008"/>
    <w:rsid w:val="003C02A9"/>
    <w:rsid w:val="003C0569"/>
    <w:rsid w:val="003C3A3D"/>
    <w:rsid w:val="003C4C6B"/>
    <w:rsid w:val="003D0156"/>
    <w:rsid w:val="003D0FC5"/>
    <w:rsid w:val="003D2193"/>
    <w:rsid w:val="003D270A"/>
    <w:rsid w:val="003D5BD7"/>
    <w:rsid w:val="003E5DD5"/>
    <w:rsid w:val="003E70CD"/>
    <w:rsid w:val="003F5B1F"/>
    <w:rsid w:val="0041094E"/>
    <w:rsid w:val="00412F26"/>
    <w:rsid w:val="0041748A"/>
    <w:rsid w:val="0043086C"/>
    <w:rsid w:val="00431F36"/>
    <w:rsid w:val="00440297"/>
    <w:rsid w:val="00441DD0"/>
    <w:rsid w:val="004427D0"/>
    <w:rsid w:val="00447B51"/>
    <w:rsid w:val="0046743D"/>
    <w:rsid w:val="00471114"/>
    <w:rsid w:val="00474EA7"/>
    <w:rsid w:val="0048123A"/>
    <w:rsid w:val="00486D3D"/>
    <w:rsid w:val="004A1C6F"/>
    <w:rsid w:val="004B6A1F"/>
    <w:rsid w:val="004E0DE2"/>
    <w:rsid w:val="004E3669"/>
    <w:rsid w:val="005042F7"/>
    <w:rsid w:val="00520A0C"/>
    <w:rsid w:val="00520B39"/>
    <w:rsid w:val="00524AF3"/>
    <w:rsid w:val="0052687D"/>
    <w:rsid w:val="005272F5"/>
    <w:rsid w:val="005403B2"/>
    <w:rsid w:val="00540B57"/>
    <w:rsid w:val="005508CF"/>
    <w:rsid w:val="005538BB"/>
    <w:rsid w:val="00560D44"/>
    <w:rsid w:val="00566019"/>
    <w:rsid w:val="00573A16"/>
    <w:rsid w:val="00573D24"/>
    <w:rsid w:val="0058106B"/>
    <w:rsid w:val="00583900"/>
    <w:rsid w:val="005866EE"/>
    <w:rsid w:val="00587AFB"/>
    <w:rsid w:val="005A3D9E"/>
    <w:rsid w:val="005A5677"/>
    <w:rsid w:val="005D18C8"/>
    <w:rsid w:val="005F1BAD"/>
    <w:rsid w:val="005F28B2"/>
    <w:rsid w:val="005F71BA"/>
    <w:rsid w:val="005F759F"/>
    <w:rsid w:val="005F7A91"/>
    <w:rsid w:val="00601692"/>
    <w:rsid w:val="00612BB1"/>
    <w:rsid w:val="00637A03"/>
    <w:rsid w:val="00653249"/>
    <w:rsid w:val="00653E96"/>
    <w:rsid w:val="00655AFD"/>
    <w:rsid w:val="00662D46"/>
    <w:rsid w:val="006643DA"/>
    <w:rsid w:val="006705E6"/>
    <w:rsid w:val="00670925"/>
    <w:rsid w:val="006822CA"/>
    <w:rsid w:val="006845C3"/>
    <w:rsid w:val="006875B6"/>
    <w:rsid w:val="00693551"/>
    <w:rsid w:val="00697319"/>
    <w:rsid w:val="006A71C9"/>
    <w:rsid w:val="006A7708"/>
    <w:rsid w:val="006B70FC"/>
    <w:rsid w:val="006B7EF1"/>
    <w:rsid w:val="006C1993"/>
    <w:rsid w:val="006D46F2"/>
    <w:rsid w:val="006D7E9C"/>
    <w:rsid w:val="006F018D"/>
    <w:rsid w:val="006F7633"/>
    <w:rsid w:val="0070056A"/>
    <w:rsid w:val="0071304F"/>
    <w:rsid w:val="00714C1F"/>
    <w:rsid w:val="00716A83"/>
    <w:rsid w:val="00724EA3"/>
    <w:rsid w:val="007268B8"/>
    <w:rsid w:val="00731892"/>
    <w:rsid w:val="007341C5"/>
    <w:rsid w:val="00743056"/>
    <w:rsid w:val="00745467"/>
    <w:rsid w:val="007505C0"/>
    <w:rsid w:val="007619E6"/>
    <w:rsid w:val="007624B7"/>
    <w:rsid w:val="00763C55"/>
    <w:rsid w:val="00765889"/>
    <w:rsid w:val="00772072"/>
    <w:rsid w:val="0079217A"/>
    <w:rsid w:val="007967D5"/>
    <w:rsid w:val="007A1ABC"/>
    <w:rsid w:val="007A789C"/>
    <w:rsid w:val="007A7D21"/>
    <w:rsid w:val="007C3871"/>
    <w:rsid w:val="007D0E1F"/>
    <w:rsid w:val="007E0F91"/>
    <w:rsid w:val="007E1E33"/>
    <w:rsid w:val="007E4E91"/>
    <w:rsid w:val="007F55F4"/>
    <w:rsid w:val="0080007B"/>
    <w:rsid w:val="00800F73"/>
    <w:rsid w:val="00807E6E"/>
    <w:rsid w:val="00812250"/>
    <w:rsid w:val="008144AE"/>
    <w:rsid w:val="008155A8"/>
    <w:rsid w:val="008229F4"/>
    <w:rsid w:val="008262A4"/>
    <w:rsid w:val="008272BA"/>
    <w:rsid w:val="00833518"/>
    <w:rsid w:val="00842178"/>
    <w:rsid w:val="00845CB3"/>
    <w:rsid w:val="00855114"/>
    <w:rsid w:val="00866024"/>
    <w:rsid w:val="00881127"/>
    <w:rsid w:val="00891B80"/>
    <w:rsid w:val="008A1340"/>
    <w:rsid w:val="008A213E"/>
    <w:rsid w:val="008A794B"/>
    <w:rsid w:val="008B1E2C"/>
    <w:rsid w:val="008B5312"/>
    <w:rsid w:val="008B5C27"/>
    <w:rsid w:val="008B6735"/>
    <w:rsid w:val="008C47EF"/>
    <w:rsid w:val="008C508E"/>
    <w:rsid w:val="008C719A"/>
    <w:rsid w:val="008D0E19"/>
    <w:rsid w:val="008D6BDD"/>
    <w:rsid w:val="008E1D1D"/>
    <w:rsid w:val="008E6247"/>
    <w:rsid w:val="008F0D3B"/>
    <w:rsid w:val="008F36BB"/>
    <w:rsid w:val="008F7A0B"/>
    <w:rsid w:val="00905B95"/>
    <w:rsid w:val="00907F56"/>
    <w:rsid w:val="0091543E"/>
    <w:rsid w:val="0092007A"/>
    <w:rsid w:val="0092447B"/>
    <w:rsid w:val="009254F1"/>
    <w:rsid w:val="00934E0E"/>
    <w:rsid w:val="009513BD"/>
    <w:rsid w:val="0096272B"/>
    <w:rsid w:val="00964AAE"/>
    <w:rsid w:val="00973F75"/>
    <w:rsid w:val="00974B9C"/>
    <w:rsid w:val="00976A33"/>
    <w:rsid w:val="0099654A"/>
    <w:rsid w:val="009A3769"/>
    <w:rsid w:val="009B446C"/>
    <w:rsid w:val="009D5088"/>
    <w:rsid w:val="009D5C2A"/>
    <w:rsid w:val="009E7F08"/>
    <w:rsid w:val="009F43CB"/>
    <w:rsid w:val="009F4601"/>
    <w:rsid w:val="009F666F"/>
    <w:rsid w:val="00A161C1"/>
    <w:rsid w:val="00A30604"/>
    <w:rsid w:val="00A34D26"/>
    <w:rsid w:val="00A40E53"/>
    <w:rsid w:val="00A41E1B"/>
    <w:rsid w:val="00A6214C"/>
    <w:rsid w:val="00A64EA8"/>
    <w:rsid w:val="00A70D61"/>
    <w:rsid w:val="00A81ADC"/>
    <w:rsid w:val="00A82957"/>
    <w:rsid w:val="00A82B6D"/>
    <w:rsid w:val="00A8787E"/>
    <w:rsid w:val="00AA74F6"/>
    <w:rsid w:val="00AB3CD0"/>
    <w:rsid w:val="00AB607F"/>
    <w:rsid w:val="00AB616D"/>
    <w:rsid w:val="00AB6BF7"/>
    <w:rsid w:val="00AB6D3D"/>
    <w:rsid w:val="00AC33F2"/>
    <w:rsid w:val="00AC4428"/>
    <w:rsid w:val="00AC5E1D"/>
    <w:rsid w:val="00AD2D2F"/>
    <w:rsid w:val="00AD3ABD"/>
    <w:rsid w:val="00AE3EF4"/>
    <w:rsid w:val="00AE46ED"/>
    <w:rsid w:val="00AF5759"/>
    <w:rsid w:val="00AF728A"/>
    <w:rsid w:val="00B23170"/>
    <w:rsid w:val="00B23B8C"/>
    <w:rsid w:val="00B26172"/>
    <w:rsid w:val="00B34FF6"/>
    <w:rsid w:val="00B3757E"/>
    <w:rsid w:val="00B70E43"/>
    <w:rsid w:val="00B82489"/>
    <w:rsid w:val="00B83BB8"/>
    <w:rsid w:val="00B86F47"/>
    <w:rsid w:val="00B9098A"/>
    <w:rsid w:val="00B923A7"/>
    <w:rsid w:val="00B96EE0"/>
    <w:rsid w:val="00BA037C"/>
    <w:rsid w:val="00BB196A"/>
    <w:rsid w:val="00BC437E"/>
    <w:rsid w:val="00BC56E8"/>
    <w:rsid w:val="00BD40A1"/>
    <w:rsid w:val="00BE2BC8"/>
    <w:rsid w:val="00BF59E6"/>
    <w:rsid w:val="00C05840"/>
    <w:rsid w:val="00C17CB1"/>
    <w:rsid w:val="00C330E7"/>
    <w:rsid w:val="00C373B2"/>
    <w:rsid w:val="00C50074"/>
    <w:rsid w:val="00C50AA3"/>
    <w:rsid w:val="00C62457"/>
    <w:rsid w:val="00C66071"/>
    <w:rsid w:val="00C87FD5"/>
    <w:rsid w:val="00C9075D"/>
    <w:rsid w:val="00C9251A"/>
    <w:rsid w:val="00C9418F"/>
    <w:rsid w:val="00C97280"/>
    <w:rsid w:val="00CA11F6"/>
    <w:rsid w:val="00CB0086"/>
    <w:rsid w:val="00CB1BD8"/>
    <w:rsid w:val="00CB238D"/>
    <w:rsid w:val="00CB2D11"/>
    <w:rsid w:val="00CB6846"/>
    <w:rsid w:val="00CB6F60"/>
    <w:rsid w:val="00CC29FE"/>
    <w:rsid w:val="00CC2C96"/>
    <w:rsid w:val="00CC6115"/>
    <w:rsid w:val="00CD1669"/>
    <w:rsid w:val="00CE2B8A"/>
    <w:rsid w:val="00CE77FA"/>
    <w:rsid w:val="00D0423F"/>
    <w:rsid w:val="00D174FF"/>
    <w:rsid w:val="00D2375E"/>
    <w:rsid w:val="00D379E0"/>
    <w:rsid w:val="00D45D2D"/>
    <w:rsid w:val="00D548A5"/>
    <w:rsid w:val="00D61A83"/>
    <w:rsid w:val="00D707CF"/>
    <w:rsid w:val="00D721F4"/>
    <w:rsid w:val="00D830ED"/>
    <w:rsid w:val="00D87483"/>
    <w:rsid w:val="00D9173D"/>
    <w:rsid w:val="00D95E30"/>
    <w:rsid w:val="00DA4158"/>
    <w:rsid w:val="00DB0980"/>
    <w:rsid w:val="00DB60C0"/>
    <w:rsid w:val="00DB6400"/>
    <w:rsid w:val="00DC7800"/>
    <w:rsid w:val="00DE43B9"/>
    <w:rsid w:val="00DF63F6"/>
    <w:rsid w:val="00E02F31"/>
    <w:rsid w:val="00E0599A"/>
    <w:rsid w:val="00E10B0C"/>
    <w:rsid w:val="00E10B9D"/>
    <w:rsid w:val="00E138CF"/>
    <w:rsid w:val="00E1571E"/>
    <w:rsid w:val="00E1635C"/>
    <w:rsid w:val="00E23CCB"/>
    <w:rsid w:val="00E331F5"/>
    <w:rsid w:val="00E43D4D"/>
    <w:rsid w:val="00E5040A"/>
    <w:rsid w:val="00E56409"/>
    <w:rsid w:val="00E57F8C"/>
    <w:rsid w:val="00E67FFA"/>
    <w:rsid w:val="00E76948"/>
    <w:rsid w:val="00E77B28"/>
    <w:rsid w:val="00EB0F9C"/>
    <w:rsid w:val="00EB6BC0"/>
    <w:rsid w:val="00ED131B"/>
    <w:rsid w:val="00ED33D5"/>
    <w:rsid w:val="00EE39B3"/>
    <w:rsid w:val="00EE5465"/>
    <w:rsid w:val="00EE6800"/>
    <w:rsid w:val="00EF3FC8"/>
    <w:rsid w:val="00EF49F5"/>
    <w:rsid w:val="00F01B9C"/>
    <w:rsid w:val="00F03A72"/>
    <w:rsid w:val="00F32D38"/>
    <w:rsid w:val="00F46E91"/>
    <w:rsid w:val="00F5610E"/>
    <w:rsid w:val="00F56E0B"/>
    <w:rsid w:val="00F714C5"/>
    <w:rsid w:val="00F818AE"/>
    <w:rsid w:val="00F85C00"/>
    <w:rsid w:val="00F91D16"/>
    <w:rsid w:val="00F952A2"/>
    <w:rsid w:val="00F96026"/>
    <w:rsid w:val="00FA00F5"/>
    <w:rsid w:val="00FA6656"/>
    <w:rsid w:val="00FB2811"/>
    <w:rsid w:val="00FB62F1"/>
    <w:rsid w:val="00FC054B"/>
    <w:rsid w:val="00FE2912"/>
    <w:rsid w:val="00FE3D87"/>
    <w:rsid w:val="00FE4576"/>
    <w:rsid w:val="00FE55D7"/>
    <w:rsid w:val="00FF1AAB"/>
    <w:rsid w:val="00FF7633"/>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4A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748CB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294171"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294171"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294171"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142038"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142038"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748CB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294171"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748CBC" w:themeColor="accent2"/>
    </w:rPr>
  </w:style>
  <w:style w:type="character" w:customStyle="1" w:styleId="FooterChar">
    <w:name w:val="Footer Char"/>
    <w:basedOn w:val="DefaultParagraphFont"/>
    <w:link w:val="Footer"/>
    <w:rsid w:val="00075E2D"/>
    <w:rPr>
      <w:color w:val="748CB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748CB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748CB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294171"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294171" w:themeColor="accent1" w:shadow="1"/>
        <w:left w:val="single" w:sz="2" w:space="10" w:color="294171" w:themeColor="accent1" w:shadow="1"/>
        <w:bottom w:val="single" w:sz="2" w:space="10" w:color="294171" w:themeColor="accent1" w:shadow="1"/>
        <w:right w:val="single" w:sz="2" w:space="10" w:color="294171" w:themeColor="accent1" w:shadow="1"/>
      </w:pBdr>
      <w:ind w:left="1152" w:right="1152"/>
    </w:pPr>
    <w:rPr>
      <w:i/>
      <w:iCs/>
      <w:color w:val="294171"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294171"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294171"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294171"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142038"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142038"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294171" w:themeColor="accent1"/>
      </w:pBdr>
      <w:spacing w:before="200" w:after="280"/>
      <w:ind w:left="936" w:right="936"/>
    </w:pPr>
    <w:rPr>
      <w:b/>
      <w:bCs/>
      <w:i/>
      <w:iCs/>
      <w:color w:val="294171" w:themeColor="accent1"/>
    </w:rPr>
  </w:style>
  <w:style w:type="character" w:customStyle="1" w:styleId="IntenseQuoteChar">
    <w:name w:val="Intense Quote Char"/>
    <w:basedOn w:val="DefaultParagraphFont"/>
    <w:link w:val="IntenseQuote"/>
    <w:rsid w:val="00075E2D"/>
    <w:rPr>
      <w:b/>
      <w:bCs/>
      <w:i/>
      <w:iCs/>
      <w:color w:val="294171"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294171"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294171"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1E3054" w:themeColor="accent1" w:themeShade="BF"/>
      <w:sz w:val="28"/>
      <w:szCs w:val="28"/>
    </w:rPr>
  </w:style>
  <w:style w:type="paragraph" w:styleId="Revision">
    <w:name w:val="Revision"/>
    <w:hidden/>
    <w:uiPriority w:val="99"/>
    <w:semiHidden/>
    <w:rsid w:val="000D1F9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SD-QUA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28B852BC74D2499A5BCFF7D76AA420"/>
        <w:category>
          <w:name w:val="General"/>
          <w:gallery w:val="placeholder"/>
        </w:category>
        <w:types>
          <w:type w:val="bbPlcHdr"/>
        </w:types>
        <w:behaviors>
          <w:behavior w:val="content"/>
        </w:behaviors>
        <w:guid w:val="{F760AD47-52ED-EB40-8D5F-50BF698FAA5A}"/>
      </w:docPartPr>
      <w:docPartBody>
        <w:p w:rsidR="00347720" w:rsidRDefault="00347720">
          <w:pPr>
            <w:pStyle w:val="5228B852BC74D2499A5BCFF7D76AA420"/>
          </w:pPr>
          <w:r>
            <w:t>Aliquam dapibus.</w:t>
          </w:r>
        </w:p>
      </w:docPartBody>
    </w:docPart>
    <w:docPart>
      <w:docPartPr>
        <w:name w:val="12BFD9B7CE4EF042A5A201BD83E1A592"/>
        <w:category>
          <w:name w:val="General"/>
          <w:gallery w:val="placeholder"/>
        </w:category>
        <w:types>
          <w:type w:val="bbPlcHdr"/>
        </w:types>
        <w:behaviors>
          <w:behavior w:val="content"/>
        </w:behaviors>
        <w:guid w:val="{84FAD096-4641-CE4D-A6F4-B8C32763890A}"/>
      </w:docPartPr>
      <w:docPartBody>
        <w:p w:rsidR="00347720" w:rsidRDefault="00347720">
          <w:pPr>
            <w:pStyle w:val="12BFD9B7CE4EF042A5A201BD83E1A5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A8844A7238D5448A7E25C9F48F25E8C"/>
        <w:category>
          <w:name w:val="General"/>
          <w:gallery w:val="placeholder"/>
        </w:category>
        <w:types>
          <w:type w:val="bbPlcHdr"/>
        </w:types>
        <w:behaviors>
          <w:behavior w:val="content"/>
        </w:behaviors>
        <w:guid w:val="{01C1EDA0-FE1E-C645-B879-BE2774DBC14B}"/>
      </w:docPartPr>
      <w:docPartBody>
        <w:p w:rsidR="00347720" w:rsidRDefault="00347720" w:rsidP="00347720">
          <w:pPr>
            <w:pStyle w:val="DA8844A7238D5448A7E25C9F48F25E8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CF16ADE78F63944BDFA94C85ACB01BC"/>
        <w:category>
          <w:name w:val="General"/>
          <w:gallery w:val="placeholder"/>
        </w:category>
        <w:types>
          <w:type w:val="bbPlcHdr"/>
        </w:types>
        <w:behaviors>
          <w:behavior w:val="content"/>
        </w:behaviors>
        <w:guid w:val="{8DC292E2-5E5F-CF41-BAFC-44289099CA9E}"/>
      </w:docPartPr>
      <w:docPartBody>
        <w:p w:rsidR="00347720" w:rsidRDefault="00347720" w:rsidP="00347720">
          <w:pPr>
            <w:pStyle w:val="CCF16ADE78F63944BDFA94C85ACB01BC"/>
          </w:pPr>
          <w:r>
            <w:t>Lorem ipsum dolor</w:t>
          </w:r>
        </w:p>
      </w:docPartBody>
    </w:docPart>
    <w:docPart>
      <w:docPartPr>
        <w:name w:val="44C64AE5B5AD93428431AD6F73D09182"/>
        <w:category>
          <w:name w:val="General"/>
          <w:gallery w:val="placeholder"/>
        </w:category>
        <w:types>
          <w:type w:val="bbPlcHdr"/>
        </w:types>
        <w:behaviors>
          <w:behavior w:val="content"/>
        </w:behaviors>
        <w:guid w:val="{6B06B1FE-D84A-D241-96EC-5D54A6D34922}"/>
      </w:docPartPr>
      <w:docPartBody>
        <w:p w:rsidR="00347720" w:rsidRDefault="00347720" w:rsidP="00347720">
          <w:pPr>
            <w:pStyle w:val="44C64AE5B5AD93428431AD6F73D09182"/>
          </w:pPr>
          <w:r>
            <w:t>Lorem ipsum dolor</w:t>
          </w:r>
        </w:p>
      </w:docPartBody>
    </w:docPart>
    <w:docPart>
      <w:docPartPr>
        <w:name w:val="F4BB204F68B9734FAAC19B91C302852E"/>
        <w:category>
          <w:name w:val="General"/>
          <w:gallery w:val="placeholder"/>
        </w:category>
        <w:types>
          <w:type w:val="bbPlcHdr"/>
        </w:types>
        <w:behaviors>
          <w:behavior w:val="content"/>
        </w:behaviors>
        <w:guid w:val="{40253E44-7D91-2842-9CD1-E25EDC3B0F56}"/>
      </w:docPartPr>
      <w:docPartBody>
        <w:p w:rsidR="00347720" w:rsidRDefault="00347720" w:rsidP="00347720">
          <w:pPr>
            <w:pStyle w:val="F4BB204F68B9734FAAC19B91C302852E"/>
          </w:pPr>
          <w:r>
            <w:t>Lorem ipsum dolor</w:t>
          </w:r>
        </w:p>
      </w:docPartBody>
    </w:docPart>
    <w:docPart>
      <w:docPartPr>
        <w:name w:val="A919D0CCFCDEB24398C64AC4DB8E7E66"/>
        <w:category>
          <w:name w:val="General"/>
          <w:gallery w:val="placeholder"/>
        </w:category>
        <w:types>
          <w:type w:val="bbPlcHdr"/>
        </w:types>
        <w:behaviors>
          <w:behavior w:val="content"/>
        </w:behaviors>
        <w:guid w:val="{3F5177FE-AD85-1449-954F-8262085B9D9B}"/>
      </w:docPartPr>
      <w:docPartBody>
        <w:p w:rsidR="00347720" w:rsidRDefault="00347720" w:rsidP="00347720">
          <w:pPr>
            <w:pStyle w:val="A919D0CCFCDEB24398C64AC4DB8E7E66"/>
          </w:pPr>
          <w:r>
            <w:t>Lorem ipsum dolor</w:t>
          </w:r>
        </w:p>
      </w:docPartBody>
    </w:docPart>
    <w:docPart>
      <w:docPartPr>
        <w:name w:val="F1C4EF17EAFF3D4AA357E8148A8E5ED1"/>
        <w:category>
          <w:name w:val="General"/>
          <w:gallery w:val="placeholder"/>
        </w:category>
        <w:types>
          <w:type w:val="bbPlcHdr"/>
        </w:types>
        <w:behaviors>
          <w:behavior w:val="content"/>
        </w:behaviors>
        <w:guid w:val="{920DE54A-D8ED-3544-BA79-4A116257A150}"/>
      </w:docPartPr>
      <w:docPartBody>
        <w:p w:rsidR="004C27A0" w:rsidRDefault="004C27A0" w:rsidP="004C27A0">
          <w:pPr>
            <w:pStyle w:val="F1C4EF17EAFF3D4AA357E8148A8E5ED1"/>
          </w:pPr>
          <w:r>
            <w:t>Lorem ipsum dolor</w:t>
          </w:r>
        </w:p>
      </w:docPartBody>
    </w:docPart>
    <w:docPart>
      <w:docPartPr>
        <w:name w:val="F5583028F9390B41ABE933E64A2844FF"/>
        <w:category>
          <w:name w:val="General"/>
          <w:gallery w:val="placeholder"/>
        </w:category>
        <w:types>
          <w:type w:val="bbPlcHdr"/>
        </w:types>
        <w:behaviors>
          <w:behavior w:val="content"/>
        </w:behaviors>
        <w:guid w:val="{D403831D-CB10-A34C-86AB-9C856C0CE203}"/>
      </w:docPartPr>
      <w:docPartBody>
        <w:p w:rsidR="004C27A0" w:rsidRDefault="004C27A0" w:rsidP="004C27A0">
          <w:pPr>
            <w:pStyle w:val="F5583028F9390B41ABE933E64A2844FF"/>
          </w:pPr>
          <w:r>
            <w:t>Lorem ipsum dolor</w:t>
          </w:r>
        </w:p>
      </w:docPartBody>
    </w:docPart>
    <w:docPart>
      <w:docPartPr>
        <w:name w:val="5B143DF968B68C47854AFB74EDC75DB0"/>
        <w:category>
          <w:name w:val="General"/>
          <w:gallery w:val="placeholder"/>
        </w:category>
        <w:types>
          <w:type w:val="bbPlcHdr"/>
        </w:types>
        <w:behaviors>
          <w:behavior w:val="content"/>
        </w:behaviors>
        <w:guid w:val="{F322F737-2895-534E-87B6-BCDBE0A8DD78}"/>
      </w:docPartPr>
      <w:docPartBody>
        <w:p w:rsidR="004C27A0" w:rsidRDefault="004C27A0" w:rsidP="004C27A0">
          <w:pPr>
            <w:pStyle w:val="5B143DF968B68C47854AFB74EDC75DB0"/>
          </w:pPr>
          <w:r>
            <w:t>Lorem ipsum dolor</w:t>
          </w:r>
        </w:p>
      </w:docPartBody>
    </w:docPart>
    <w:docPart>
      <w:docPartPr>
        <w:name w:val="C122FFF71096114A8B358E54CC495511"/>
        <w:category>
          <w:name w:val="General"/>
          <w:gallery w:val="placeholder"/>
        </w:category>
        <w:types>
          <w:type w:val="bbPlcHdr"/>
        </w:types>
        <w:behaviors>
          <w:behavior w:val="content"/>
        </w:behaviors>
        <w:guid w:val="{0C72A087-7C26-0F46-8D28-549A14FCACB6}"/>
      </w:docPartPr>
      <w:docPartBody>
        <w:p w:rsidR="004C27A0" w:rsidRDefault="004C27A0" w:rsidP="004C27A0">
          <w:pPr>
            <w:pStyle w:val="C122FFF71096114A8B358E54CC495511"/>
          </w:pPr>
          <w:r>
            <w:t>Lorem ipsum dolor</w:t>
          </w:r>
        </w:p>
      </w:docPartBody>
    </w:docPart>
    <w:docPart>
      <w:docPartPr>
        <w:name w:val="5F888D95C11B8D4D8DC363297077C8AC"/>
        <w:category>
          <w:name w:val="General"/>
          <w:gallery w:val="placeholder"/>
        </w:category>
        <w:types>
          <w:type w:val="bbPlcHdr"/>
        </w:types>
        <w:behaviors>
          <w:behavior w:val="content"/>
        </w:behaviors>
        <w:guid w:val="{12C784F0-D550-A74D-B79D-064862227C4C}"/>
      </w:docPartPr>
      <w:docPartBody>
        <w:p w:rsidR="00F13383" w:rsidRDefault="007D69D6" w:rsidP="007D69D6">
          <w:pPr>
            <w:pStyle w:val="5F888D95C11B8D4D8DC363297077C8AC"/>
          </w:pPr>
          <w:r>
            <w:t>Lorem ipsum dolor</w:t>
          </w:r>
        </w:p>
      </w:docPartBody>
    </w:docPart>
    <w:docPart>
      <w:docPartPr>
        <w:name w:val="01DAEE68EF86344AA98A988A6C9137B5"/>
        <w:category>
          <w:name w:val="General"/>
          <w:gallery w:val="placeholder"/>
        </w:category>
        <w:types>
          <w:type w:val="bbPlcHdr"/>
        </w:types>
        <w:behaviors>
          <w:behavior w:val="content"/>
        </w:behaviors>
        <w:guid w:val="{28557470-E729-ED4E-8D67-F9F909DC819C}"/>
      </w:docPartPr>
      <w:docPartBody>
        <w:p w:rsidR="00F13383" w:rsidRDefault="007D69D6" w:rsidP="007D69D6">
          <w:pPr>
            <w:pStyle w:val="01DAEE68EF86344AA98A988A6C9137B5"/>
          </w:pPr>
          <w:r>
            <w:t>Lorem ipsum dolor</w:t>
          </w:r>
        </w:p>
      </w:docPartBody>
    </w:docPart>
    <w:docPart>
      <w:docPartPr>
        <w:name w:val="DE94E615DAA3FB4089F98AFC44B20D0E"/>
        <w:category>
          <w:name w:val="General"/>
          <w:gallery w:val="placeholder"/>
        </w:category>
        <w:types>
          <w:type w:val="bbPlcHdr"/>
        </w:types>
        <w:behaviors>
          <w:behavior w:val="content"/>
        </w:behaviors>
        <w:guid w:val="{FFB25D03-97BC-2C40-88FD-B2956B42784A}"/>
      </w:docPartPr>
      <w:docPartBody>
        <w:p w:rsidR="00D35C98" w:rsidRDefault="00F13383" w:rsidP="00F13383">
          <w:pPr>
            <w:pStyle w:val="DE94E615DAA3FB4089F98AFC44B20D0E"/>
          </w:pPr>
          <w:r>
            <w:t>Lorem ipsum dolor</w:t>
          </w:r>
        </w:p>
      </w:docPartBody>
    </w:docPart>
    <w:docPart>
      <w:docPartPr>
        <w:name w:val="D8D21C0655C9E1498DE190612F754099"/>
        <w:category>
          <w:name w:val="General"/>
          <w:gallery w:val="placeholder"/>
        </w:category>
        <w:types>
          <w:type w:val="bbPlcHdr"/>
        </w:types>
        <w:behaviors>
          <w:behavior w:val="content"/>
        </w:behaviors>
        <w:guid w:val="{CA807DFB-EA53-B441-B39A-838D5946645E}"/>
      </w:docPartPr>
      <w:docPartBody>
        <w:p w:rsidR="00D35C98" w:rsidRDefault="00F13383" w:rsidP="00F13383">
          <w:pPr>
            <w:pStyle w:val="D8D21C0655C9E1498DE190612F754099"/>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47720"/>
    <w:rsid w:val="00067775"/>
    <w:rsid w:val="002500D8"/>
    <w:rsid w:val="00347720"/>
    <w:rsid w:val="004C0A37"/>
    <w:rsid w:val="004C27A0"/>
    <w:rsid w:val="007C0049"/>
    <w:rsid w:val="007C754A"/>
    <w:rsid w:val="007D69D6"/>
    <w:rsid w:val="00A22F68"/>
    <w:rsid w:val="00BD33B4"/>
    <w:rsid w:val="00CD1A4A"/>
    <w:rsid w:val="00D04CD4"/>
    <w:rsid w:val="00D15A1F"/>
    <w:rsid w:val="00D35C98"/>
    <w:rsid w:val="00F13383"/>
    <w:rsid w:val="00F97BB8"/>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4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04CD4"/>
    <w:pPr>
      <w:spacing w:after="200"/>
    </w:pPr>
    <w:rPr>
      <w:rFonts w:eastAsiaTheme="minorHAnsi"/>
      <w:sz w:val="20"/>
      <w:szCs w:val="22"/>
      <w:lang w:eastAsia="en-US"/>
    </w:rPr>
  </w:style>
  <w:style w:type="character" w:customStyle="1" w:styleId="BodyTextChar">
    <w:name w:val="Body Text Char"/>
    <w:basedOn w:val="DefaultParagraphFont"/>
    <w:link w:val="BodyText"/>
    <w:rsid w:val="00D04CD4"/>
    <w:rPr>
      <w:rFonts w:eastAsiaTheme="minorHAnsi"/>
      <w:sz w:val="20"/>
      <w:szCs w:val="22"/>
      <w:lang w:eastAsia="en-US"/>
    </w:rPr>
  </w:style>
  <w:style w:type="paragraph" w:customStyle="1" w:styleId="58F7F3940ACB694981FEC421226E5556">
    <w:name w:val="58F7F3940ACB694981FEC421226E5556"/>
    <w:rsid w:val="00D04CD4"/>
  </w:style>
  <w:style w:type="paragraph" w:customStyle="1" w:styleId="580327B3BF1A6D42B3584FAB98BC9BBC">
    <w:name w:val="580327B3BF1A6D42B3584FAB98BC9BBC"/>
    <w:rsid w:val="00D04CD4"/>
  </w:style>
  <w:style w:type="paragraph" w:styleId="ListBullet">
    <w:name w:val="List Bullet"/>
    <w:basedOn w:val="Normal"/>
    <w:rsid w:val="00347720"/>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F772DB8F529FFD4FAC8042288D897D97">
    <w:name w:val="F772DB8F529FFD4FAC8042288D897D97"/>
    <w:rsid w:val="00D04CD4"/>
  </w:style>
  <w:style w:type="paragraph" w:customStyle="1" w:styleId="CB5AB2627523974EAD1FF8973267B59E">
    <w:name w:val="CB5AB2627523974EAD1FF8973267B59E"/>
    <w:rsid w:val="00D04CD4"/>
  </w:style>
  <w:style w:type="paragraph" w:customStyle="1" w:styleId="C759F74003870247A3BC0BA5075D8D3C">
    <w:name w:val="C759F74003870247A3BC0BA5075D8D3C"/>
    <w:rsid w:val="00D04CD4"/>
  </w:style>
  <w:style w:type="paragraph" w:customStyle="1" w:styleId="5228B852BC74D2499A5BCFF7D76AA420">
    <w:name w:val="5228B852BC74D2499A5BCFF7D76AA420"/>
    <w:rsid w:val="00D04CD4"/>
  </w:style>
  <w:style w:type="paragraph" w:customStyle="1" w:styleId="12BFD9B7CE4EF042A5A201BD83E1A592">
    <w:name w:val="12BFD9B7CE4EF042A5A201BD83E1A592"/>
    <w:rsid w:val="00D04CD4"/>
  </w:style>
  <w:style w:type="paragraph" w:customStyle="1" w:styleId="22FEE26101FC3A4E841EDBFDA03D4959">
    <w:name w:val="22FEE26101FC3A4E841EDBFDA03D4959"/>
    <w:rsid w:val="00D04CD4"/>
  </w:style>
  <w:style w:type="paragraph" w:customStyle="1" w:styleId="2F5255A56E130D4386E47C1BB8E33B96">
    <w:name w:val="2F5255A56E130D4386E47C1BB8E33B96"/>
    <w:rsid w:val="00D04CD4"/>
  </w:style>
  <w:style w:type="paragraph" w:customStyle="1" w:styleId="28226BA0912A2140B887B4A14F3D4980">
    <w:name w:val="28226BA0912A2140B887B4A14F3D4980"/>
    <w:rsid w:val="00D04CD4"/>
  </w:style>
  <w:style w:type="paragraph" w:customStyle="1" w:styleId="DA8844A7238D5448A7E25C9F48F25E8C">
    <w:name w:val="DA8844A7238D5448A7E25C9F48F25E8C"/>
    <w:rsid w:val="00347720"/>
  </w:style>
  <w:style w:type="paragraph" w:customStyle="1" w:styleId="6C2FC14752E1B94D92B60B3E76C3ECD8">
    <w:name w:val="6C2FC14752E1B94D92B60B3E76C3ECD8"/>
    <w:rsid w:val="00347720"/>
  </w:style>
  <w:style w:type="paragraph" w:customStyle="1" w:styleId="8993301F8F5BBE488CAB3581C4A7DB02">
    <w:name w:val="8993301F8F5BBE488CAB3581C4A7DB02"/>
    <w:rsid w:val="00347720"/>
  </w:style>
  <w:style w:type="paragraph" w:customStyle="1" w:styleId="6E4ACADA0F9A16449C0BE3AF99A6910A">
    <w:name w:val="6E4ACADA0F9A16449C0BE3AF99A6910A"/>
    <w:rsid w:val="00347720"/>
  </w:style>
  <w:style w:type="paragraph" w:customStyle="1" w:styleId="AA3821FFAEA4C742860FC635C1C7D2A2">
    <w:name w:val="AA3821FFAEA4C742860FC635C1C7D2A2"/>
    <w:rsid w:val="00347720"/>
  </w:style>
  <w:style w:type="paragraph" w:customStyle="1" w:styleId="64F054B525C1864C8B91C56CF71FED02">
    <w:name w:val="64F054B525C1864C8B91C56CF71FED02"/>
    <w:rsid w:val="00347720"/>
  </w:style>
  <w:style w:type="paragraph" w:customStyle="1" w:styleId="F6E04DAE1A390442BBE7D291BC1FDC8F">
    <w:name w:val="F6E04DAE1A390442BBE7D291BC1FDC8F"/>
    <w:rsid w:val="00347720"/>
  </w:style>
  <w:style w:type="paragraph" w:customStyle="1" w:styleId="298EE7A2DC41894B8EDA328ED3A351B0">
    <w:name w:val="298EE7A2DC41894B8EDA328ED3A351B0"/>
    <w:rsid w:val="00347720"/>
  </w:style>
  <w:style w:type="paragraph" w:customStyle="1" w:styleId="CCF16ADE78F63944BDFA94C85ACB01BC">
    <w:name w:val="CCF16ADE78F63944BDFA94C85ACB01BC"/>
    <w:rsid w:val="00347720"/>
  </w:style>
  <w:style w:type="paragraph" w:customStyle="1" w:styleId="44C64AE5B5AD93428431AD6F73D09182">
    <w:name w:val="44C64AE5B5AD93428431AD6F73D09182"/>
    <w:rsid w:val="00347720"/>
  </w:style>
  <w:style w:type="paragraph" w:customStyle="1" w:styleId="B73AA9267D2F194C8AB0E24D1E5C43B9">
    <w:name w:val="B73AA9267D2F194C8AB0E24D1E5C43B9"/>
    <w:rsid w:val="00347720"/>
  </w:style>
  <w:style w:type="paragraph" w:customStyle="1" w:styleId="B6235DDE58A68C419B94A90D2E460C34">
    <w:name w:val="B6235DDE58A68C419B94A90D2E460C34"/>
    <w:rsid w:val="00347720"/>
  </w:style>
  <w:style w:type="paragraph" w:customStyle="1" w:styleId="05241D324A4D9D4B99A8F475DA8A5783">
    <w:name w:val="05241D324A4D9D4B99A8F475DA8A5783"/>
    <w:rsid w:val="00347720"/>
  </w:style>
  <w:style w:type="paragraph" w:customStyle="1" w:styleId="F4BB204F68B9734FAAC19B91C302852E">
    <w:name w:val="F4BB204F68B9734FAAC19B91C302852E"/>
    <w:rsid w:val="00347720"/>
  </w:style>
  <w:style w:type="paragraph" w:customStyle="1" w:styleId="A919D0CCFCDEB24398C64AC4DB8E7E66">
    <w:name w:val="A919D0CCFCDEB24398C64AC4DB8E7E66"/>
    <w:rsid w:val="00347720"/>
  </w:style>
  <w:style w:type="paragraph" w:customStyle="1" w:styleId="6A559CA3D5002849A92FAC84976E6EF6">
    <w:name w:val="6A559CA3D5002849A92FAC84976E6EF6"/>
    <w:rsid w:val="00347720"/>
  </w:style>
  <w:style w:type="paragraph" w:customStyle="1" w:styleId="8575EF92D102F54786D6F25AC15C0B2A">
    <w:name w:val="8575EF92D102F54786D6F25AC15C0B2A"/>
    <w:rsid w:val="00D15A1F"/>
  </w:style>
  <w:style w:type="paragraph" w:customStyle="1" w:styleId="4853252489EB8C4AB2EA1B796D7F1566">
    <w:name w:val="4853252489EB8C4AB2EA1B796D7F1566"/>
    <w:rsid w:val="00D15A1F"/>
  </w:style>
  <w:style w:type="paragraph" w:customStyle="1" w:styleId="F1C4EF17EAFF3D4AA357E8148A8E5ED1">
    <w:name w:val="F1C4EF17EAFF3D4AA357E8148A8E5ED1"/>
    <w:rsid w:val="004C27A0"/>
  </w:style>
  <w:style w:type="paragraph" w:customStyle="1" w:styleId="F5583028F9390B41ABE933E64A2844FF">
    <w:name w:val="F5583028F9390B41ABE933E64A2844FF"/>
    <w:rsid w:val="004C27A0"/>
  </w:style>
  <w:style w:type="paragraph" w:customStyle="1" w:styleId="5B143DF968B68C47854AFB74EDC75DB0">
    <w:name w:val="5B143DF968B68C47854AFB74EDC75DB0"/>
    <w:rsid w:val="004C27A0"/>
  </w:style>
  <w:style w:type="paragraph" w:customStyle="1" w:styleId="C122FFF71096114A8B358E54CC495511">
    <w:name w:val="C122FFF71096114A8B358E54CC495511"/>
    <w:rsid w:val="004C27A0"/>
  </w:style>
  <w:style w:type="paragraph" w:customStyle="1" w:styleId="BB3CE4995EC1FB42A8C91AE78704A9D2">
    <w:name w:val="BB3CE4995EC1FB42A8C91AE78704A9D2"/>
    <w:rsid w:val="004C27A0"/>
  </w:style>
  <w:style w:type="paragraph" w:customStyle="1" w:styleId="E61C95976CC87747B70E1C2531AAFDC3">
    <w:name w:val="E61C95976CC87747B70E1C2531AAFDC3"/>
    <w:rsid w:val="004C27A0"/>
  </w:style>
  <w:style w:type="paragraph" w:customStyle="1" w:styleId="3305CDE54ACCE247AF35BA9F83974465">
    <w:name w:val="3305CDE54ACCE247AF35BA9F83974465"/>
    <w:rsid w:val="007D69D6"/>
    <w:rPr>
      <w:lang w:eastAsia="en-US"/>
    </w:rPr>
  </w:style>
  <w:style w:type="paragraph" w:customStyle="1" w:styleId="989799CA358E7E4382778663A659CD7B">
    <w:name w:val="989799CA358E7E4382778663A659CD7B"/>
    <w:rsid w:val="007D69D6"/>
    <w:rPr>
      <w:lang w:eastAsia="en-US"/>
    </w:rPr>
  </w:style>
  <w:style w:type="paragraph" w:customStyle="1" w:styleId="5F888D95C11B8D4D8DC363297077C8AC">
    <w:name w:val="5F888D95C11B8D4D8DC363297077C8AC"/>
    <w:rsid w:val="007D69D6"/>
    <w:rPr>
      <w:lang w:eastAsia="en-US"/>
    </w:rPr>
  </w:style>
  <w:style w:type="paragraph" w:customStyle="1" w:styleId="01DAEE68EF86344AA98A988A6C9137B5">
    <w:name w:val="01DAEE68EF86344AA98A988A6C9137B5"/>
    <w:rsid w:val="007D69D6"/>
    <w:rPr>
      <w:lang w:eastAsia="en-US"/>
    </w:rPr>
  </w:style>
  <w:style w:type="paragraph" w:customStyle="1" w:styleId="DE94E615DAA3FB4089F98AFC44B20D0E">
    <w:name w:val="DE94E615DAA3FB4089F98AFC44B20D0E"/>
    <w:rsid w:val="00F13383"/>
    <w:rPr>
      <w:lang w:eastAsia="en-US"/>
    </w:rPr>
  </w:style>
  <w:style w:type="paragraph" w:customStyle="1" w:styleId="D8D21C0655C9E1498DE190612F754099">
    <w:name w:val="D8D21C0655C9E1498DE190612F754099"/>
    <w:rsid w:val="00F13383"/>
    <w:rPr>
      <w:lang w:eastAsia="en-US"/>
    </w:rPr>
  </w:style>
  <w:style w:type="paragraph" w:customStyle="1" w:styleId="0DD19C49BC9D0C45A1FDE0BB61983DB1">
    <w:name w:val="0DD19C49BC9D0C45A1FDE0BB61983DB1"/>
    <w:rsid w:val="00067775"/>
    <w:rPr>
      <w:lang w:eastAsia="en-US"/>
    </w:rPr>
  </w:style>
  <w:style w:type="paragraph" w:customStyle="1" w:styleId="74E8E4B152B7AB40854A91271A9E885D">
    <w:name w:val="74E8E4B152B7AB40854A91271A9E885D"/>
    <w:rsid w:val="00067775"/>
    <w:rPr>
      <w:lang w:eastAsia="en-US"/>
    </w:rPr>
  </w:style>
  <w:style w:type="paragraph" w:customStyle="1" w:styleId="C2C87C153C8E3E4C8923C0FA7B497CF5">
    <w:name w:val="C2C87C153C8E3E4C8923C0FA7B497CF5"/>
    <w:rsid w:val="00067775"/>
    <w:rPr>
      <w:lang w:eastAsia="en-US"/>
    </w:rPr>
  </w:style>
  <w:style w:type="paragraph" w:customStyle="1" w:styleId="13ADBAB6DA0D6440AD3D1F9E26008A32">
    <w:name w:val="13ADBAB6DA0D6440AD3D1F9E26008A32"/>
    <w:rsid w:val="00067775"/>
    <w:rPr>
      <w:lang w:eastAsia="en-US"/>
    </w:rPr>
  </w:style>
  <w:style w:type="paragraph" w:customStyle="1" w:styleId="8A6D0F0D3927D248A1694E8D64AE1089">
    <w:name w:val="8A6D0F0D3927D248A1694E8D64AE1089"/>
    <w:rsid w:val="00067775"/>
    <w:rPr>
      <w:lang w:eastAsia="en-US"/>
    </w:rPr>
  </w:style>
  <w:style w:type="paragraph" w:customStyle="1" w:styleId="700ABB4B3D67A44F90EBBB2B79495FB1">
    <w:name w:val="700ABB4B3D67A44F90EBBB2B79495FB1"/>
    <w:rsid w:val="00067775"/>
    <w:rPr>
      <w:lang w:eastAsia="en-US"/>
    </w:rPr>
  </w:style>
  <w:style w:type="paragraph" w:customStyle="1" w:styleId="9852A1FBC5BD7C4B81D5FA335CFC9F4A">
    <w:name w:val="9852A1FBC5BD7C4B81D5FA335CFC9F4A"/>
    <w:rsid w:val="00067775"/>
    <w:rPr>
      <w:lang w:eastAsia="en-US"/>
    </w:rPr>
  </w:style>
  <w:style w:type="paragraph" w:customStyle="1" w:styleId="AE00FF18488E3D498FB5C7F5B2A00CAB">
    <w:name w:val="AE00FF18488E3D498FB5C7F5B2A00CAB"/>
    <w:rsid w:val="00067775"/>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5" Type="http://schemas.openxmlformats.org/officeDocument/2006/relationships/image" Target="../media/image6.jpeg"/><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74</TotalTime>
  <Pages>3</Pages>
  <Words>1289</Words>
  <Characters>7350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Experience</vt:lpstr>
      <vt:lpstr>    IBM</vt:lpstr>
      <vt:lpstr>    Cloud Networking Architect and Senior Manager	1/2017 – present</vt:lpstr>
      <vt:lpstr>    A10 NETWORKS</vt:lpstr>
      <vt:lpstr>    Director of Software Engineering / Principal SW Engineer	4/2014 – 1/2017</vt:lpstr>
      <vt:lpstr>    UCEEM</vt:lpstr>
      <vt:lpstr>    CTO/VP Software	3/2012 – 4/2014</vt:lpstr>
      <vt:lpstr>    Parkside Software, LLC</vt:lpstr>
      <vt:lpstr>    Owner	3/2011 – 4/2014</vt:lpstr>
      <vt:lpstr>    iFanMedia / iCitizen</vt:lpstr>
      <vt:lpstr>    CTO	3/2010 – 12/2012</vt:lpstr>
      <vt:lpstr>    Mirapoint / Critical Path</vt:lpstr>
      <vt:lpstr>    Architect 2008 – 9/2011, Principal Engineer 2005 – 2008, Software Developer 2000</vt:lpstr>
      <vt:lpstr>Skills</vt:lpstr>
      <vt:lpstr>Education</vt:lpstr>
      <vt:lpstr>    Carnegie Mellon University</vt:lpstr>
    </vt:vector>
  </TitlesOfParts>
  <Manager/>
  <Company/>
  <LinksUpToDate>false</LinksUpToDate>
  <CharactersWithSpaces>8622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Wiegley</dc:creator>
  <cp:keywords/>
  <dc:description/>
  <cp:lastModifiedBy>Doug Wiegley</cp:lastModifiedBy>
  <cp:revision>53</cp:revision>
  <cp:lastPrinted>2018-01-15T22:51:00Z</cp:lastPrinted>
  <dcterms:created xsi:type="dcterms:W3CDTF">2018-01-13T05:58:00Z</dcterms:created>
  <dcterms:modified xsi:type="dcterms:W3CDTF">2018-04-26T15:31:00Z</dcterms:modified>
  <cp:category/>
</cp:coreProperties>
</file>